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B45179" w:rsidRPr="00B45179" w:rsidTr="006B16A7">
        <w:trPr>
          <w:trHeight w:val="2819"/>
          <w:jc w:val="center"/>
        </w:trPr>
        <w:tc>
          <w:tcPr>
            <w:tcW w:w="2830" w:type="dxa"/>
            <w:vAlign w:val="center"/>
          </w:tcPr>
          <w:p w:rsidR="00B45179" w:rsidRPr="00B45179" w:rsidRDefault="00B45179" w:rsidP="00B45179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B45179" w:rsidRPr="0086273E" w:rsidRDefault="0086273E" w:rsidP="00B45179">
            <w:pPr>
              <w:jc w:val="center"/>
              <w:rPr>
                <w:rFonts w:ascii="Times New Roman" w:hAnsi="Times New Roman" w:cs="Times New Roman"/>
                <w:sz w:val="180"/>
                <w:szCs w:val="180"/>
              </w:rPr>
            </w:pPr>
            <w:r w:rsidRPr="0086273E">
              <w:rPr>
                <w:rFonts w:ascii="Times New Roman" w:hAnsi="Times New Roman" w:cs="Times New Roman"/>
                <w:sz w:val="180"/>
                <w:szCs w:val="180"/>
              </w:rPr>
              <w:t>ул. Куприянова</w:t>
            </w:r>
          </w:p>
        </w:tc>
      </w:tr>
    </w:tbl>
    <w:p w:rsidR="00745EEB" w:rsidRDefault="00745EE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86273E" w:rsidRPr="006B16A7" w:rsidTr="00701D7A">
        <w:tc>
          <w:tcPr>
            <w:tcW w:w="15410" w:type="dxa"/>
          </w:tcPr>
          <w:p w:rsidR="0086273E" w:rsidRPr="00B76318" w:rsidRDefault="0086273E" w:rsidP="00B76318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B76318">
              <w:rPr>
                <w:rFonts w:ascii="Times New Roman" w:hAnsi="Times New Roman" w:cs="Times New Roman"/>
                <w:b/>
                <w:sz w:val="60"/>
                <w:szCs w:val="60"/>
              </w:rPr>
              <w:t>№ 1</w:t>
            </w:r>
            <w:r w:rsidRPr="00B76318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«</w:t>
            </w:r>
            <w:r w:rsidR="00B76318" w:rsidRPr="00B76318">
              <w:rPr>
                <w:rFonts w:ascii="Times New Roman" w:hAnsi="Times New Roman" w:cs="Times New Roman"/>
                <w:b/>
                <w:sz w:val="60"/>
                <w:szCs w:val="60"/>
              </w:rPr>
              <w:t>ул. Труда –</w:t>
            </w:r>
            <w:r w:rsidRPr="00B76318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  <w:r w:rsidR="00B76318">
              <w:rPr>
                <w:rFonts w:ascii="Times New Roman" w:hAnsi="Times New Roman" w:cs="Times New Roman"/>
                <w:b/>
                <w:sz w:val="60"/>
                <w:szCs w:val="60"/>
              </w:rPr>
              <w:t>КЗТШ</w:t>
            </w:r>
            <w:r w:rsidRPr="00B76318">
              <w:rPr>
                <w:rFonts w:ascii="Times New Roman" w:hAnsi="Times New Roman" w:cs="Times New Roman"/>
                <w:b/>
                <w:sz w:val="60"/>
                <w:szCs w:val="60"/>
              </w:rPr>
              <w:t>»</w:t>
            </w:r>
          </w:p>
        </w:tc>
      </w:tr>
      <w:tr w:rsidR="0086273E" w:rsidRPr="001E363F" w:rsidTr="00701D7A">
        <w:tc>
          <w:tcPr>
            <w:tcW w:w="15410" w:type="dxa"/>
          </w:tcPr>
          <w:p w:rsidR="0086273E" w:rsidRPr="001E363F" w:rsidRDefault="0086273E" w:rsidP="0050364B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5:53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6:28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6:45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6:53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7:43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8:09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9:03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9:29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10:33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12:05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13:13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14:43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15:06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16:13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16:58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17:28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18:22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18:43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19:48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21:23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50364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22:33</w:t>
            </w:r>
          </w:p>
        </w:tc>
      </w:tr>
      <w:tr w:rsidR="0086273E" w:rsidRPr="001E363F" w:rsidTr="00701D7A">
        <w:tc>
          <w:tcPr>
            <w:tcW w:w="15410" w:type="dxa"/>
          </w:tcPr>
          <w:p w:rsidR="0086273E" w:rsidRPr="001E363F" w:rsidRDefault="0086273E" w:rsidP="002D4C0B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1E363F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</w:t>
            </w:r>
            <w:r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6:48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7:53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8:33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9:13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9:53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11:13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11:53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12:33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13:13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14:33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15:13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2D4C0B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16:33</w:t>
            </w:r>
          </w:p>
        </w:tc>
      </w:tr>
      <w:tr w:rsidR="0086273E" w:rsidRPr="006B16A7" w:rsidTr="00276174">
        <w:tc>
          <w:tcPr>
            <w:tcW w:w="15410" w:type="dxa"/>
          </w:tcPr>
          <w:p w:rsidR="0086273E" w:rsidRPr="006B16A7" w:rsidRDefault="0086273E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bookmarkStart w:id="0" w:name="_GoBack"/>
            <w:bookmarkEnd w:id="0"/>
          </w:p>
        </w:tc>
      </w:tr>
      <w:tr w:rsidR="00EA6E2B" w:rsidRPr="006B16A7" w:rsidTr="00276174">
        <w:tc>
          <w:tcPr>
            <w:tcW w:w="15410" w:type="dxa"/>
          </w:tcPr>
          <w:p w:rsidR="00EA6E2B" w:rsidRPr="006B16A7" w:rsidRDefault="0086273E" w:rsidP="00B76318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№ 2</w:t>
            </w:r>
            <w:r w:rsidR="00EA6E2B" w:rsidRPr="006B16A7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«</w:t>
            </w:r>
            <w:r w:rsidR="00B76318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ул. </w:t>
            </w:r>
            <w:proofErr w:type="spellStart"/>
            <w:r w:rsidR="00B76318">
              <w:rPr>
                <w:rFonts w:ascii="Times New Roman" w:hAnsi="Times New Roman" w:cs="Times New Roman"/>
                <w:b/>
                <w:sz w:val="60"/>
                <w:szCs w:val="60"/>
              </w:rPr>
              <w:t>Бажора</w:t>
            </w:r>
            <w:proofErr w:type="spellEnd"/>
            <w:r w:rsidR="00EA6E2B" w:rsidRPr="006B16A7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  <w:r w:rsidR="00B76318" w:rsidRPr="00B76318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– </w:t>
            </w:r>
            <w:r w:rsidR="00B76318">
              <w:rPr>
                <w:rFonts w:ascii="Times New Roman" w:hAnsi="Times New Roman" w:cs="Times New Roman"/>
                <w:b/>
                <w:sz w:val="60"/>
                <w:szCs w:val="60"/>
              </w:rPr>
              <w:t>Фабрика</w:t>
            </w:r>
            <w:r w:rsidR="00EA6E2B" w:rsidRPr="006B16A7">
              <w:rPr>
                <w:rFonts w:ascii="Times New Roman" w:hAnsi="Times New Roman" w:cs="Times New Roman"/>
                <w:b/>
                <w:sz w:val="60"/>
                <w:szCs w:val="60"/>
              </w:rPr>
              <w:t>»</w:t>
            </w:r>
          </w:p>
        </w:tc>
      </w:tr>
      <w:tr w:rsidR="00EA6E2B" w:rsidRPr="001E363F" w:rsidTr="00276174">
        <w:tc>
          <w:tcPr>
            <w:tcW w:w="15410" w:type="dxa"/>
          </w:tcPr>
          <w:p w:rsidR="00EA6E2B" w:rsidRPr="001E363F" w:rsidRDefault="00EA6E2B" w:rsidP="001E363F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6:15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7:55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9:10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10:30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11:15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12:30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13:40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15:44</w:t>
            </w:r>
          </w:p>
        </w:tc>
      </w:tr>
      <w:tr w:rsidR="00EA6E2B" w:rsidRPr="001E363F" w:rsidTr="00276174">
        <w:tc>
          <w:tcPr>
            <w:tcW w:w="15410" w:type="dxa"/>
          </w:tcPr>
          <w:p w:rsidR="00EA6E2B" w:rsidRPr="001E363F" w:rsidRDefault="00EA6E2B" w:rsidP="001E363F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1E363F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</w:t>
            </w:r>
            <w:r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9:30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10:45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12:10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, </w:t>
            </w:r>
            <w:r w:rsidR="001E363F" w:rsidRPr="001E363F">
              <w:rPr>
                <w:rFonts w:ascii="Times New Roman" w:hAnsi="Times New Roman" w:cs="Times New Roman"/>
                <w:b/>
                <w:sz w:val="50"/>
                <w:szCs w:val="50"/>
              </w:rPr>
              <w:t>14:50</w:t>
            </w:r>
          </w:p>
        </w:tc>
      </w:tr>
    </w:tbl>
    <w:p w:rsidR="00EA6E2B" w:rsidRPr="00B45179" w:rsidRDefault="00EA6E2B">
      <w:pPr>
        <w:rPr>
          <w:rFonts w:ascii="Times New Roman" w:hAnsi="Times New Roman" w:cs="Times New Roman"/>
        </w:rPr>
      </w:pPr>
    </w:p>
    <w:sectPr w:rsidR="00EA6E2B" w:rsidRPr="00B45179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3E"/>
    <w:rsid w:val="001E363F"/>
    <w:rsid w:val="00276174"/>
    <w:rsid w:val="002D4C0B"/>
    <w:rsid w:val="002F3382"/>
    <w:rsid w:val="0050364B"/>
    <w:rsid w:val="006B16A7"/>
    <w:rsid w:val="00745EEB"/>
    <w:rsid w:val="007F13E4"/>
    <w:rsid w:val="0086273E"/>
    <w:rsid w:val="00B45179"/>
    <w:rsid w:val="00B76318"/>
    <w:rsid w:val="00CC7183"/>
    <w:rsid w:val="00E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1DB7"/>
  <w15:chartTrackingRefBased/>
  <w15:docId w15:val="{AC535640-D928-4BB3-984A-8FEE1EEB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56;&#1072;&#1089;&#1087;&#1080;&#1089;&#1072;&#1085;&#1080;&#1103;\&#1064;&#1072;&#1073;&#1083;&#1086;&#1085;%20&#1088;&#1072;&#1089;&#1087;&#1080;&#1089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расписания.dotx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5</cp:revision>
  <dcterms:created xsi:type="dcterms:W3CDTF">2019-02-14T11:17:00Z</dcterms:created>
  <dcterms:modified xsi:type="dcterms:W3CDTF">2019-02-14T11:26:00Z</dcterms:modified>
</cp:coreProperties>
</file>