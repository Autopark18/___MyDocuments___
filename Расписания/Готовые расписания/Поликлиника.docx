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B45179" w:rsidRPr="00B45179" w:rsidTr="0098336A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B45179" w:rsidRPr="00B45179" w:rsidRDefault="00B45179" w:rsidP="00B45179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t>А</w:t>
            </w:r>
          </w:p>
        </w:tc>
        <w:tc>
          <w:tcPr>
            <w:tcW w:w="12864" w:type="dxa"/>
            <w:vAlign w:val="center"/>
          </w:tcPr>
          <w:p w:rsidR="00B45179" w:rsidRPr="007F13E4" w:rsidRDefault="00D02B4B" w:rsidP="00B45179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Поликлиника</w:t>
            </w: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D02B4B" w:rsidP="00403C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1</w:t>
            </w:r>
            <w:r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</w:t>
            </w:r>
            <w:r w:rsidR="00403CA5">
              <w:rPr>
                <w:rFonts w:ascii="Times New Roman" w:hAnsi="Times New Roman" w:cs="Times New Roman"/>
                <w:b/>
                <w:sz w:val="28"/>
                <w:szCs w:val="28"/>
              </w:rPr>
              <w:t>КЗТШ</w:t>
            </w:r>
            <w:r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3CA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3CA5">
              <w:rPr>
                <w:rFonts w:ascii="Times New Roman" w:hAnsi="Times New Roman" w:cs="Times New Roman"/>
                <w:b/>
                <w:sz w:val="28"/>
                <w:szCs w:val="28"/>
              </w:rPr>
              <w:t>ул. Труда</w:t>
            </w:r>
            <w:r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D02B4B" w:rsidP="00B035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рабочим дням: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6:32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7:12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7:42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8:02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8:32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8:57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9:57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11:37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12:37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13:28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14:05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15:32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16:27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16:52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17:52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18:12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19:22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20:32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20:52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22:07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23:08</w:t>
            </w: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D02B4B" w:rsidP="00B035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2B4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по выходным дням:</w:t>
            </w:r>
            <w:r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7:22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8:42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9:22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10:42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11:22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12:02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12:43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14:03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14:42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15:23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16:02</w:t>
            </w:r>
            <w:r w:rsidR="00B035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035FC" w:rsidRPr="00B035FC">
              <w:rPr>
                <w:rFonts w:ascii="Times New Roman" w:hAnsi="Times New Roman" w:cs="Times New Roman"/>
                <w:b/>
                <w:sz w:val="28"/>
                <w:szCs w:val="28"/>
              </w:rPr>
              <w:t>17:22</w:t>
            </w: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D02B4B" w:rsidP="00F00E60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C23A37" w:rsidP="002B2B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2</w:t>
            </w:r>
            <w:r w:rsidR="00D02B4B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</w:t>
            </w:r>
            <w:r w:rsidR="002B2BD6">
              <w:rPr>
                <w:rFonts w:ascii="Times New Roman" w:hAnsi="Times New Roman" w:cs="Times New Roman"/>
                <w:b/>
                <w:sz w:val="28"/>
                <w:szCs w:val="28"/>
              </w:rPr>
              <w:t>СШ №7</w:t>
            </w:r>
            <w:r w:rsidR="00D02B4B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3CA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="00403CA5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B2B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ул. </w:t>
            </w:r>
            <w:proofErr w:type="spellStart"/>
            <w:r w:rsidR="002B2BD6">
              <w:rPr>
                <w:rFonts w:ascii="Times New Roman" w:hAnsi="Times New Roman" w:cs="Times New Roman"/>
                <w:b/>
                <w:sz w:val="28"/>
                <w:szCs w:val="28"/>
              </w:rPr>
              <w:t>Бажора</w:t>
            </w:r>
            <w:proofErr w:type="spellEnd"/>
            <w:r w:rsidR="00D02B4B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D02B4B" w:rsidP="00A014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рабочим дням: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6:40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8:03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8:25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9:45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10:35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11:20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11:50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13:00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14:30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16:23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17:43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18:38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19:13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20:14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20:58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22:22</w:t>
            </w: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D02B4B" w:rsidP="00A014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2B4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по выходным дням:</w:t>
            </w:r>
            <w:r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8:12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9:22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10:00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11:25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12:02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13:22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13:55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14:42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15:25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16:02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16:38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17:22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17:53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18:42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19:13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20:02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21:22</w:t>
            </w: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D02B4B" w:rsidP="00F00E60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C23A37" w:rsidP="00774F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5</w:t>
            </w:r>
            <w:r w:rsidR="00D02B4B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</w:t>
            </w:r>
            <w:r w:rsidR="00774F2E">
              <w:rPr>
                <w:rFonts w:ascii="Times New Roman" w:hAnsi="Times New Roman" w:cs="Times New Roman"/>
                <w:b/>
                <w:sz w:val="28"/>
                <w:szCs w:val="28"/>
              </w:rPr>
              <w:t>ул. Рокоссовского</w:t>
            </w:r>
            <w:r w:rsidR="00D02B4B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3CA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="00403CA5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74F2E">
              <w:rPr>
                <w:rFonts w:ascii="Times New Roman" w:hAnsi="Times New Roman" w:cs="Times New Roman"/>
                <w:b/>
                <w:sz w:val="28"/>
                <w:szCs w:val="28"/>
              </w:rPr>
              <w:t>Воинская часть</w:t>
            </w:r>
            <w:r w:rsidR="00D02B4B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D02B4B" w:rsidP="00A014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рабочим дням: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6:40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7:29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7:33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7:42 (до Мира)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8:01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8:41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10:00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11:15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11:34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12:30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12:54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13:40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14:12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15:34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15:55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16:54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17:15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18:14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19:55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20:54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21:22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21:59</w:t>
            </w:r>
            <w:r w:rsidR="00A014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014B9" w:rsidRPr="00A014B9">
              <w:rPr>
                <w:rFonts w:ascii="Times New Roman" w:hAnsi="Times New Roman" w:cs="Times New Roman"/>
                <w:b/>
                <w:sz w:val="28"/>
                <w:szCs w:val="28"/>
              </w:rPr>
              <w:t>23:03</w:t>
            </w: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D02B4B" w:rsidP="009833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2B4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по выходным дням:</w:t>
            </w:r>
            <w:r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06:41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07:41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08:25 (</w:t>
            </w:r>
            <w:proofErr w:type="spellStart"/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сб</w:t>
            </w:r>
            <w:proofErr w:type="spellEnd"/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08:59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9:53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10:19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11:13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12:33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13:04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14:24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15:10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15:41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16:30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17:01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17:50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18:24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19:15 (</w:t>
            </w:r>
            <w:proofErr w:type="spellStart"/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вс</w:t>
            </w:r>
            <w:proofErr w:type="spellEnd"/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19:41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20:51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21:54</w:t>
            </w: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D02B4B" w:rsidP="00F00E60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C23A37" w:rsidP="001D3D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6</w:t>
            </w:r>
            <w:r w:rsidR="00D02B4B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</w:t>
            </w:r>
            <w:r w:rsidR="001D3D55">
              <w:rPr>
                <w:rFonts w:ascii="Times New Roman" w:hAnsi="Times New Roman" w:cs="Times New Roman"/>
                <w:b/>
                <w:sz w:val="28"/>
                <w:szCs w:val="28"/>
              </w:rPr>
              <w:t>АЗС</w:t>
            </w:r>
            <w:r w:rsidR="00D02B4B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3CA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="00403CA5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D3D55">
              <w:rPr>
                <w:rFonts w:ascii="Times New Roman" w:hAnsi="Times New Roman" w:cs="Times New Roman"/>
                <w:b/>
                <w:sz w:val="28"/>
                <w:szCs w:val="28"/>
              </w:rPr>
              <w:t>Воинская часть</w:t>
            </w:r>
            <w:r w:rsidR="00D02B4B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D02B4B" w:rsidP="009833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рабочим дням: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6:55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8:11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15:22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16:51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18:17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19:23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20:34</w:t>
            </w: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D02B4B" w:rsidP="00F00E60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C23A37" w:rsidP="00F00E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6А</w:t>
            </w:r>
            <w:r w:rsidR="00D02B4B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D3D55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1D3D55">
              <w:rPr>
                <w:rFonts w:ascii="Times New Roman" w:hAnsi="Times New Roman" w:cs="Times New Roman"/>
                <w:b/>
                <w:sz w:val="28"/>
                <w:szCs w:val="28"/>
              </w:rPr>
              <w:t>АЗС</w:t>
            </w:r>
            <w:r w:rsidR="001D3D55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D3D5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="001D3D55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D3D55">
              <w:rPr>
                <w:rFonts w:ascii="Times New Roman" w:hAnsi="Times New Roman" w:cs="Times New Roman"/>
                <w:b/>
                <w:sz w:val="28"/>
                <w:szCs w:val="28"/>
              </w:rPr>
              <w:t>Воинская часть</w:t>
            </w:r>
            <w:r w:rsidR="001D3D55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D02B4B" w:rsidP="009833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рабочим дням: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8:52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10:15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11:56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14:30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16:10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17:37</w:t>
            </w:r>
          </w:p>
        </w:tc>
      </w:tr>
      <w:tr w:rsidR="00D02B4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D02B4B" w:rsidRPr="00D02B4B" w:rsidRDefault="00D02B4B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EA6E2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EA6E2B" w:rsidRPr="00D02B4B" w:rsidRDefault="00C23A37" w:rsidP="001D3D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7</w:t>
            </w:r>
            <w:r w:rsidR="00EA6E2B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</w:t>
            </w:r>
            <w:r w:rsidR="001D3D55">
              <w:rPr>
                <w:rFonts w:ascii="Times New Roman" w:hAnsi="Times New Roman" w:cs="Times New Roman"/>
                <w:b/>
                <w:sz w:val="28"/>
                <w:szCs w:val="28"/>
              </w:rPr>
              <w:t>ул. Магистральная</w:t>
            </w:r>
            <w:r w:rsidR="00EA6E2B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3CA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="00403CA5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D3D55">
              <w:rPr>
                <w:rFonts w:ascii="Times New Roman" w:hAnsi="Times New Roman" w:cs="Times New Roman"/>
                <w:b/>
                <w:sz w:val="28"/>
                <w:szCs w:val="28"/>
              </w:rPr>
              <w:t>Воинская часть</w:t>
            </w:r>
            <w:r w:rsidR="00EA6E2B"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EA6E2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EA6E2B" w:rsidRPr="00D02B4B" w:rsidRDefault="00EA6E2B" w:rsidP="009833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рабочим дням: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6:50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7:30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8:05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8:20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9:00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9:25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10:25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10:45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11:50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12:05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13:20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13:45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14:30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14:45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15:05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15:45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16:05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16:35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17:05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17:35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18:06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19:08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20:31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21:41</w:t>
            </w:r>
          </w:p>
        </w:tc>
      </w:tr>
      <w:tr w:rsidR="00EA6E2B" w:rsidRPr="00D02B4B" w:rsidTr="0098336A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EA6E2B" w:rsidRPr="00D02B4B" w:rsidRDefault="00EA6E2B" w:rsidP="009833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2B4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по выходным дням:</w:t>
            </w:r>
            <w:r w:rsidRPr="00D02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8:09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9:10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10:30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10:44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11:50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12:09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13:34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14:30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14:49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15:50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16:09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17:10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17:29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18:30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18:54</w:t>
            </w:r>
            <w:r w:rsidR="009833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98336A" w:rsidRPr="0098336A">
              <w:rPr>
                <w:rFonts w:ascii="Times New Roman" w:hAnsi="Times New Roman" w:cs="Times New Roman"/>
                <w:b/>
                <w:sz w:val="28"/>
                <w:szCs w:val="28"/>
              </w:rPr>
              <w:t>20:29</w:t>
            </w:r>
          </w:p>
        </w:tc>
      </w:tr>
    </w:tbl>
    <w:p w:rsidR="00EA6E2B" w:rsidRPr="00B45179" w:rsidRDefault="00EA6E2B">
      <w:pPr>
        <w:rPr>
          <w:rFonts w:ascii="Times New Roman" w:hAnsi="Times New Roman" w:cs="Times New Roman"/>
        </w:rPr>
      </w:pPr>
    </w:p>
    <w:sectPr w:rsidR="00EA6E2B" w:rsidRPr="00B45179" w:rsidSect="00B451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4B"/>
    <w:rsid w:val="001D3D55"/>
    <w:rsid w:val="00276174"/>
    <w:rsid w:val="002B2BD6"/>
    <w:rsid w:val="002F3382"/>
    <w:rsid w:val="00403CA5"/>
    <w:rsid w:val="005D0C4D"/>
    <w:rsid w:val="006B16A7"/>
    <w:rsid w:val="00745EEB"/>
    <w:rsid w:val="00774F2E"/>
    <w:rsid w:val="007F13E4"/>
    <w:rsid w:val="0098336A"/>
    <w:rsid w:val="00A014B9"/>
    <w:rsid w:val="00B035FC"/>
    <w:rsid w:val="00B45179"/>
    <w:rsid w:val="00C07E2D"/>
    <w:rsid w:val="00C23A37"/>
    <w:rsid w:val="00CC7183"/>
    <w:rsid w:val="00D02B4B"/>
    <w:rsid w:val="00EA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6844"/>
  <w15:chartTrackingRefBased/>
  <w15:docId w15:val="{DFD592A8-0E5A-41B9-9CC0-B21B6E6F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&#1056;&#1072;&#1089;&#1087;&#1080;&#1089;&#1072;&#1085;&#1080;&#1103;\&#1064;&#1072;&#1073;&#1083;&#1086;&#1085;%20&#1088;&#1072;&#1089;&#1087;&#1080;&#1089;&#1072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расписания.dotx</Template>
  <TotalTime>14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AP18</dc:creator>
  <cp:keywords/>
  <dc:description/>
  <cp:lastModifiedBy>autopark18@outlook.com</cp:lastModifiedBy>
  <cp:revision>10</cp:revision>
  <dcterms:created xsi:type="dcterms:W3CDTF">2019-02-14T13:01:00Z</dcterms:created>
  <dcterms:modified xsi:type="dcterms:W3CDTF">2019-02-14T13:15:00Z</dcterms:modified>
</cp:coreProperties>
</file>