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B45179" w:rsidRPr="00B45179" w:rsidTr="006B16A7">
        <w:trPr>
          <w:trHeight w:val="2819"/>
          <w:jc w:val="center"/>
        </w:trPr>
        <w:tc>
          <w:tcPr>
            <w:tcW w:w="2830" w:type="dxa"/>
            <w:vAlign w:val="center"/>
          </w:tcPr>
          <w:p w:rsidR="00B45179" w:rsidRPr="00B45179" w:rsidRDefault="00B45179" w:rsidP="00B45179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bookmarkStart w:id="0" w:name="_GoBack" w:colFirst="1" w:colLast="1"/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45179" w:rsidRPr="00C20FDC" w:rsidRDefault="008E2124" w:rsidP="00B45179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C20FDC">
              <w:rPr>
                <w:rFonts w:ascii="Times New Roman" w:hAnsi="Times New Roman" w:cs="Times New Roman"/>
                <w:sz w:val="180"/>
                <w:szCs w:val="180"/>
              </w:rPr>
              <w:t>ул. Витебская</w:t>
            </w:r>
          </w:p>
        </w:tc>
      </w:tr>
      <w:bookmarkEnd w:id="0"/>
    </w:tbl>
    <w:p w:rsidR="00745EEB" w:rsidRDefault="00745EE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EA6E2B" w:rsidRPr="008E2124" w:rsidTr="008E2124">
        <w:tc>
          <w:tcPr>
            <w:tcW w:w="15410" w:type="dxa"/>
          </w:tcPr>
          <w:p w:rsidR="00EA6E2B" w:rsidRPr="008E2124" w:rsidRDefault="00825195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№ 1</w:t>
            </w:r>
            <w:r w:rsidR="00EA6E2B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 «</w:t>
            </w: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ул. Труда </w:t>
            </w:r>
            <w:r w:rsidR="008E2124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– </w:t>
            </w: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КЗТШ</w:t>
            </w:r>
            <w:r w:rsidR="00EA6E2B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»</w:t>
            </w:r>
          </w:p>
        </w:tc>
      </w:tr>
      <w:tr w:rsidR="00EA6E2B" w:rsidRPr="008E2124" w:rsidTr="008E2124">
        <w:tc>
          <w:tcPr>
            <w:tcW w:w="15410" w:type="dxa"/>
          </w:tcPr>
          <w:p w:rsidR="00EA6E2B" w:rsidRPr="008E2124" w:rsidRDefault="00EA6E2B" w:rsidP="00EA6E2B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1D4C62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12:36, 13:45, 15:16, 19:16, 20:18</w:t>
            </w:r>
          </w:p>
        </w:tc>
      </w:tr>
      <w:tr w:rsidR="00825195" w:rsidRPr="008E2124" w:rsidTr="008E2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410" w:type="dxa"/>
            <w:tcBorders>
              <w:top w:val="nil"/>
              <w:left w:val="nil"/>
              <w:bottom w:val="nil"/>
              <w:right w:val="nil"/>
            </w:tcBorders>
          </w:tcPr>
          <w:p w:rsidR="00825195" w:rsidRPr="008E2124" w:rsidRDefault="00825195" w:rsidP="005C676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</w:p>
        </w:tc>
      </w:tr>
      <w:tr w:rsidR="00825195" w:rsidRPr="008E2124" w:rsidTr="008E2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410" w:type="dxa"/>
            <w:tcBorders>
              <w:top w:val="nil"/>
              <w:left w:val="nil"/>
              <w:bottom w:val="nil"/>
              <w:right w:val="nil"/>
            </w:tcBorders>
          </w:tcPr>
          <w:p w:rsidR="00825195" w:rsidRPr="008E2124" w:rsidRDefault="008E2124" w:rsidP="00825195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№ 1</w:t>
            </w:r>
            <w:r w:rsidR="00825195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 «КЗТШ – ул. Труда»</w:t>
            </w:r>
          </w:p>
        </w:tc>
      </w:tr>
      <w:tr w:rsidR="00825195" w:rsidRPr="008E2124" w:rsidTr="008E2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410" w:type="dxa"/>
            <w:tcBorders>
              <w:top w:val="nil"/>
              <w:left w:val="nil"/>
              <w:bottom w:val="nil"/>
              <w:right w:val="nil"/>
            </w:tcBorders>
          </w:tcPr>
          <w:p w:rsidR="00825195" w:rsidRPr="008E2124" w:rsidRDefault="00825195" w:rsidP="005C676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1D4C62" w:rsidRPr="008E2124">
              <w:rPr>
                <w:rFonts w:ascii="Times New Roman" w:hAnsi="Times New Roman" w:cs="Times New Roman"/>
                <w:b/>
                <w:sz w:val="80"/>
                <w:szCs w:val="80"/>
              </w:rPr>
              <w:t>7:25, 7:44, 12:22, 13:09</w:t>
            </w:r>
          </w:p>
        </w:tc>
      </w:tr>
    </w:tbl>
    <w:p w:rsidR="00EA6E2B" w:rsidRPr="00B45179" w:rsidRDefault="00EA6E2B" w:rsidP="00825195">
      <w:pPr>
        <w:rPr>
          <w:rFonts w:ascii="Times New Roman" w:hAnsi="Times New Roman" w:cs="Times New Roman"/>
        </w:rPr>
      </w:pPr>
    </w:p>
    <w:sectPr w:rsidR="00EA6E2B" w:rsidRPr="00B45179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95"/>
    <w:rsid w:val="001D4C62"/>
    <w:rsid w:val="002F3382"/>
    <w:rsid w:val="006B16A7"/>
    <w:rsid w:val="00745EEB"/>
    <w:rsid w:val="007F13E4"/>
    <w:rsid w:val="00825195"/>
    <w:rsid w:val="008E2124"/>
    <w:rsid w:val="00B45179"/>
    <w:rsid w:val="00C20FDC"/>
    <w:rsid w:val="00E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4A33"/>
  <w15:chartTrackingRefBased/>
  <w15:docId w15:val="{C2CE1A5F-1E54-4F7E-9019-24937B8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0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6</cp:revision>
  <cp:lastPrinted>2019-02-13T09:15:00Z</cp:lastPrinted>
  <dcterms:created xsi:type="dcterms:W3CDTF">2019-02-13T09:07:00Z</dcterms:created>
  <dcterms:modified xsi:type="dcterms:W3CDTF">2019-02-13T09:15:00Z</dcterms:modified>
</cp:coreProperties>
</file>