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357F46" w:rsidRPr="00B45179" w:rsidTr="00C34C64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357F46" w:rsidRPr="00B45179" w:rsidRDefault="00357F46" w:rsidP="00C34C64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357F46" w:rsidRPr="007F13E4" w:rsidRDefault="00357F46" w:rsidP="00C34C64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Автостанция</w:t>
            </w:r>
          </w:p>
        </w:tc>
      </w:tr>
      <w:tr w:rsidR="00357F46" w:rsidRPr="008F5E5D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57F46" w:rsidRPr="008F5E5D" w:rsidRDefault="00357F46" w:rsidP="00C34C64">
            <w:pPr>
              <w:pStyle w:val="a4"/>
              <w:rPr>
                <w:sz w:val="100"/>
                <w:szCs w:val="100"/>
              </w:rPr>
            </w:pPr>
            <w:r w:rsidRPr="008F5E5D">
              <w:rPr>
                <w:sz w:val="100"/>
                <w:szCs w:val="100"/>
              </w:rPr>
              <w:t>№ 222 «Смолевичи – Дехань»</w:t>
            </w:r>
          </w:p>
        </w:tc>
      </w:tr>
      <w:tr w:rsidR="00357F46" w:rsidRPr="008F5E5D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57F46" w:rsidRDefault="00357F46" w:rsidP="008F5E5D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8F5E5D">
              <w:rPr>
                <w:rFonts w:ascii="Times New Roman" w:hAnsi="Times New Roman" w:cs="Times New Roman"/>
                <w:b/>
                <w:sz w:val="100"/>
                <w:szCs w:val="100"/>
              </w:rPr>
              <w:t xml:space="preserve">по рабочим дням: </w:t>
            </w:r>
            <w:r w:rsidR="008F5E5D" w:rsidRPr="008F5E5D">
              <w:rPr>
                <w:rFonts w:ascii="Times New Roman" w:hAnsi="Times New Roman" w:cs="Times New Roman"/>
                <w:b/>
                <w:sz w:val="100"/>
                <w:szCs w:val="100"/>
              </w:rPr>
              <w:t>7:25, 16:35</w:t>
            </w:r>
          </w:p>
          <w:p w:rsidR="008F5E5D" w:rsidRPr="008F5E5D" w:rsidRDefault="008F5E5D" w:rsidP="008F5E5D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</w:p>
        </w:tc>
      </w:tr>
      <w:tr w:rsidR="008F5E5D" w:rsidRPr="008F5E5D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357F46" w:rsidRPr="008F5E5D" w:rsidRDefault="00357F46" w:rsidP="008F5E5D">
            <w:pPr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</w:pPr>
            <w:r w:rsidRPr="008F5E5D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 xml:space="preserve">по выходным дням: </w:t>
            </w:r>
            <w:r w:rsidR="008F5E5D" w:rsidRPr="008F5E5D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>9:40, 16:35</w:t>
            </w:r>
          </w:p>
        </w:tc>
      </w:tr>
      <w:tr w:rsidR="009E1FEC" w:rsidRPr="00B45179" w:rsidTr="00C34C64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9E1FEC" w:rsidRPr="00B45179" w:rsidRDefault="009E1FEC" w:rsidP="00C34C64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9E1FEC" w:rsidRDefault="009E1FEC" w:rsidP="00C34C64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ЖД Вокзал</w:t>
            </w:r>
          </w:p>
          <w:p w:rsidR="009E1FEC" w:rsidRPr="009E1FEC" w:rsidRDefault="009E1FEC" w:rsidP="00C34C6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(на Дехань)</w:t>
            </w:r>
          </w:p>
        </w:tc>
      </w:tr>
      <w:tr w:rsidR="009E1FEC" w:rsidRPr="007B443E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9E1FEC" w:rsidRDefault="009E1FEC" w:rsidP="00C34C64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  <w:p w:rsidR="009E1FEC" w:rsidRPr="007B443E" w:rsidRDefault="009E1FEC" w:rsidP="00C34C64">
            <w:pPr>
              <w:pStyle w:val="a4"/>
              <w:rPr>
                <w:sz w:val="80"/>
                <w:szCs w:val="80"/>
              </w:rPr>
            </w:pPr>
            <w:bookmarkStart w:id="0" w:name="_GoBack"/>
            <w:bookmarkEnd w:id="0"/>
          </w:p>
        </w:tc>
      </w:tr>
      <w:tr w:rsidR="009E1FEC" w:rsidRPr="007B443E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9E1FEC" w:rsidRPr="007B443E" w:rsidRDefault="009E1FEC" w:rsidP="00C34C64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80"/>
                <w:szCs w:val="80"/>
              </w:rPr>
              <w:t>7:35, 16:40</w:t>
            </w:r>
          </w:p>
        </w:tc>
      </w:tr>
      <w:tr w:rsidR="009E1FEC" w:rsidRPr="00002635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9E1FEC" w:rsidRPr="00002635" w:rsidRDefault="009E1FEC" w:rsidP="00C34C64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02635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по выходным дням: 9:45, 16:40</w:t>
            </w:r>
          </w:p>
        </w:tc>
      </w:tr>
    </w:tbl>
    <w:p w:rsidR="009E1FEC" w:rsidRDefault="009E1FEC" w:rsidP="009E1FEC"/>
    <w:p w:rsidR="009E1FEC" w:rsidRDefault="009E1FEC">
      <w: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9E1FEC" w:rsidRPr="00B45179" w:rsidTr="00C34C64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9E1FEC" w:rsidRPr="00B45179" w:rsidRDefault="009E1FEC" w:rsidP="00C34C64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9E1FEC" w:rsidRDefault="009E1FEC" w:rsidP="00C34C64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ЖД Вокзал</w:t>
            </w:r>
          </w:p>
          <w:p w:rsidR="009E1FEC" w:rsidRPr="009E1FEC" w:rsidRDefault="009E1FEC" w:rsidP="009E1FE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(на Автостанцию)</w:t>
            </w:r>
          </w:p>
        </w:tc>
      </w:tr>
      <w:tr w:rsidR="009E1FEC" w:rsidRPr="009E1FEC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9E1FEC" w:rsidRDefault="009E1FEC" w:rsidP="00C34C64">
            <w:pPr>
              <w:pStyle w:val="a4"/>
              <w:rPr>
                <w:sz w:val="100"/>
                <w:szCs w:val="100"/>
              </w:rPr>
            </w:pPr>
            <w:r w:rsidRPr="009E1FEC">
              <w:rPr>
                <w:sz w:val="100"/>
                <w:szCs w:val="100"/>
              </w:rPr>
              <w:t>№ 222 «Дехань – Смолевичи»</w:t>
            </w:r>
          </w:p>
          <w:p w:rsidR="009E1FEC" w:rsidRPr="009E1FEC" w:rsidRDefault="009E1FEC" w:rsidP="00C34C64">
            <w:pPr>
              <w:pStyle w:val="a4"/>
              <w:rPr>
                <w:sz w:val="100"/>
                <w:szCs w:val="100"/>
              </w:rPr>
            </w:pPr>
          </w:p>
        </w:tc>
      </w:tr>
      <w:tr w:rsidR="009E1FEC" w:rsidRPr="009E1FEC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9E1FEC" w:rsidRPr="009E1FEC" w:rsidRDefault="009E1FEC" w:rsidP="00C34C64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E1FEC">
              <w:rPr>
                <w:rFonts w:ascii="Times New Roman" w:hAnsi="Times New Roman" w:cs="Times New Roman"/>
                <w:b/>
                <w:sz w:val="100"/>
                <w:szCs w:val="100"/>
              </w:rPr>
              <w:t>по рабочим дням: 9:35, 18:45</w:t>
            </w:r>
          </w:p>
        </w:tc>
      </w:tr>
      <w:tr w:rsidR="009E1FEC" w:rsidRPr="009E1FEC" w:rsidTr="00C34C64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9E1FEC" w:rsidRPr="009E1FEC" w:rsidRDefault="009E1FEC" w:rsidP="00C34C64">
            <w:pPr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</w:pPr>
            <w:r w:rsidRPr="009E1FEC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>по выходным дням: 11:50, 18:45</w:t>
            </w:r>
          </w:p>
        </w:tc>
      </w:tr>
    </w:tbl>
    <w:p w:rsidR="009E1FEC" w:rsidRDefault="009E1FEC" w:rsidP="009E1FEC"/>
    <w:p w:rsidR="008F5E5D" w:rsidRDefault="008F5E5D">
      <w: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56CA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56CA3" w:rsidRPr="00B45179" w:rsidRDefault="00B56CA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B56CA3" w:rsidRPr="007F13E4" w:rsidRDefault="00B56CA3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Заболотье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 xml:space="preserve">№ 222 «Смолевичи </w:t>
            </w:r>
            <w:r>
              <w:rPr>
                <w:sz w:val="50"/>
                <w:szCs w:val="50"/>
              </w:rPr>
              <w:t>–</w:t>
            </w:r>
            <w:r w:rsidRPr="00212423">
              <w:rPr>
                <w:sz w:val="50"/>
                <w:szCs w:val="50"/>
              </w:rPr>
              <w:t xml:space="preserve"> Дехань»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7:38, 16:44</w:t>
            </w:r>
            <w:r w:rsidRPr="00592F7F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</w:t>
            </w:r>
          </w:p>
        </w:tc>
      </w:tr>
      <w:tr w:rsidR="00B56CA3" w:rsidRPr="00592F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592F7F" w:rsidRDefault="00B56CA3" w:rsidP="00D65067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592F7F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9:49, 16:44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>№ 222 «</w:t>
            </w:r>
            <w:r>
              <w:rPr>
                <w:sz w:val="50"/>
                <w:szCs w:val="50"/>
              </w:rPr>
              <w:t>Дехань</w:t>
            </w:r>
            <w:r w:rsidRPr="00212423">
              <w:rPr>
                <w:sz w:val="50"/>
                <w:szCs w:val="50"/>
              </w:rPr>
              <w:t xml:space="preserve"> </w:t>
            </w:r>
            <w:r>
              <w:rPr>
                <w:sz w:val="50"/>
                <w:szCs w:val="50"/>
              </w:rPr>
              <w:t>–</w:t>
            </w:r>
            <w:r w:rsidRPr="00212423">
              <w:rPr>
                <w:sz w:val="50"/>
                <w:szCs w:val="50"/>
              </w:rPr>
              <w:t xml:space="preserve"> </w:t>
            </w:r>
            <w:r>
              <w:rPr>
                <w:sz w:val="50"/>
                <w:szCs w:val="50"/>
              </w:rPr>
              <w:t>Смолевичи</w:t>
            </w:r>
            <w:r w:rsidRPr="00212423">
              <w:rPr>
                <w:sz w:val="50"/>
                <w:szCs w:val="50"/>
              </w:rPr>
              <w:t>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>
              <w:rPr>
                <w:rFonts w:ascii="Times New Roman" w:hAnsi="Times New Roman" w:cs="Times New Roman"/>
                <w:b/>
                <w:sz w:val="50"/>
                <w:szCs w:val="50"/>
              </w:rPr>
              <w:t>9:30, 18:40</w:t>
            </w:r>
          </w:p>
        </w:tc>
      </w:tr>
      <w:tr w:rsidR="00B56CA3" w:rsidRPr="00592F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592F7F" w:rsidRDefault="00B56CA3" w:rsidP="00D65067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592F7F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по выходным дням: 11:45, 18:40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№ 225</w:t>
            </w:r>
            <w:r w:rsidRPr="00212423">
              <w:rPr>
                <w:sz w:val="50"/>
                <w:szCs w:val="50"/>
              </w:rPr>
              <w:t xml:space="preserve"> «Смолевичи - </w:t>
            </w:r>
            <w:r>
              <w:rPr>
                <w:sz w:val="50"/>
                <w:szCs w:val="50"/>
              </w:rPr>
              <w:t>Мостище</w:t>
            </w:r>
            <w:r w:rsidRPr="00212423">
              <w:rPr>
                <w:sz w:val="50"/>
                <w:szCs w:val="50"/>
              </w:rPr>
              <w:t>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592F7F">
              <w:rPr>
                <w:rFonts w:ascii="Times New Roman" w:hAnsi="Times New Roman" w:cs="Times New Roman"/>
                <w:b/>
                <w:sz w:val="50"/>
                <w:szCs w:val="50"/>
              </w:rPr>
              <w:t>6:31, 12:50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>№ 225 «Мостище</w:t>
            </w:r>
            <w:r>
              <w:rPr>
                <w:sz w:val="50"/>
                <w:szCs w:val="50"/>
              </w:rPr>
              <w:t xml:space="preserve"> – Смолевичи</w:t>
            </w:r>
            <w:r w:rsidRPr="00212423">
              <w:rPr>
                <w:sz w:val="50"/>
                <w:szCs w:val="50"/>
              </w:rPr>
              <w:t>»</w:t>
            </w:r>
          </w:p>
        </w:tc>
      </w:tr>
      <w:tr w:rsidR="00B56CA3" w:rsidRPr="0021242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12423" w:rsidRDefault="00B56CA3" w:rsidP="00D65067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Pr="00592F7F">
              <w:rPr>
                <w:rFonts w:ascii="Times New Roman" w:hAnsi="Times New Roman" w:cs="Times New Roman"/>
                <w:b/>
                <w:sz w:val="50"/>
                <w:szCs w:val="50"/>
              </w:rPr>
              <w:t>7:25, 13:35</w:t>
            </w:r>
          </w:p>
        </w:tc>
      </w:tr>
    </w:tbl>
    <w:p w:rsidR="00B56CA3" w:rsidRDefault="00B56CA3" w:rsidP="00B56CA3">
      <w:pPr>
        <w:rPr>
          <w:rFonts w:ascii="Times New Roman" w:hAnsi="Times New Roman" w:cs="Times New Roman"/>
        </w:rPr>
      </w:pPr>
    </w:p>
    <w:p w:rsidR="00B56CA3" w:rsidRDefault="00B56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B56CA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B56CA3" w:rsidRPr="00B45179" w:rsidRDefault="00B56CA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B56CA3" w:rsidRPr="007F13E4" w:rsidRDefault="00B56CA3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с/т Солнечное</w:t>
            </w:r>
          </w:p>
        </w:tc>
      </w:tr>
      <w:tr w:rsidR="00B56CA3" w:rsidRPr="00254A0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Default="00B56CA3" w:rsidP="00D65067">
            <w:pPr>
              <w:pStyle w:val="a4"/>
              <w:rPr>
                <w:sz w:val="100"/>
                <w:szCs w:val="100"/>
              </w:rPr>
            </w:pPr>
            <w:r w:rsidRPr="00254A03">
              <w:rPr>
                <w:sz w:val="100"/>
                <w:szCs w:val="100"/>
              </w:rPr>
              <w:t>№ 222 «Смолевичи – Дехань»</w:t>
            </w:r>
          </w:p>
          <w:p w:rsidR="00254A03" w:rsidRPr="00254A03" w:rsidRDefault="00254A03" w:rsidP="00D65067">
            <w:pPr>
              <w:pStyle w:val="a4"/>
              <w:rPr>
                <w:sz w:val="100"/>
                <w:szCs w:val="100"/>
              </w:rPr>
            </w:pPr>
          </w:p>
        </w:tc>
      </w:tr>
      <w:tr w:rsidR="00B56CA3" w:rsidRPr="00254A0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54A03" w:rsidRDefault="00B56CA3" w:rsidP="00B56CA3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254A03">
              <w:rPr>
                <w:rFonts w:ascii="Times New Roman" w:hAnsi="Times New Roman" w:cs="Times New Roman"/>
                <w:b/>
                <w:sz w:val="100"/>
                <w:szCs w:val="100"/>
              </w:rPr>
              <w:t>по рабочим дням: 7:42, 16:49</w:t>
            </w:r>
          </w:p>
        </w:tc>
      </w:tr>
      <w:tr w:rsidR="00B56CA3" w:rsidRPr="00254A0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B56CA3" w:rsidRPr="00254A03" w:rsidRDefault="00B56CA3" w:rsidP="00B56CA3">
            <w:pPr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</w:pPr>
            <w:r w:rsidRPr="00254A03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>по выходным дням: 9:54, 16:49</w:t>
            </w:r>
          </w:p>
        </w:tc>
      </w:tr>
    </w:tbl>
    <w:p w:rsidR="00B56CA3" w:rsidRDefault="00B56CA3">
      <w: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Орешники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0012A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0012A">
              <w:rPr>
                <w:rFonts w:ascii="Times New Roman" w:hAnsi="Times New Roman" w:cs="Times New Roman"/>
                <w:b/>
                <w:sz w:val="80"/>
                <w:szCs w:val="80"/>
              </w:rPr>
              <w:t>7:47, 16:54</w:t>
            </w:r>
          </w:p>
        </w:tc>
      </w:tr>
      <w:tr w:rsidR="0030012A" w:rsidRPr="0030012A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0012A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0012A"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9:59, 16:54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0012A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0012A">
              <w:rPr>
                <w:rFonts w:ascii="Times New Roman" w:hAnsi="Times New Roman" w:cs="Times New Roman"/>
                <w:b/>
                <w:sz w:val="80"/>
                <w:szCs w:val="80"/>
              </w:rPr>
              <w:t>9:21, 18:31</w:t>
            </w:r>
          </w:p>
        </w:tc>
      </w:tr>
      <w:tr w:rsidR="0030012A" w:rsidRPr="0030012A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0012A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0012A" w:rsidRPr="0030012A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11:36, 18:31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Смольница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7:52, 16:59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10:04, 16:59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 w:rsidRPr="0008654C">
              <w:rPr>
                <w:rFonts w:ascii="Times New Roman" w:hAnsi="Times New Roman" w:cs="Times New Roman"/>
                <w:b/>
                <w:sz w:val="80"/>
                <w:szCs w:val="80"/>
              </w:rPr>
              <w:t>9:16, 1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8:26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11:31, 18:26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с/т Реченька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8:00, 17:08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10:13, 17:08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9:07, 18:17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11:22, 18:17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о/л Зубрёнок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8:02, 17:10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10:15, 17:10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9:05, 18:15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11:20, 18:15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proofErr w:type="spellStart"/>
            <w:r>
              <w:rPr>
                <w:rFonts w:ascii="Times New Roman" w:hAnsi="Times New Roman" w:cs="Times New Roman"/>
                <w:sz w:val="200"/>
                <w:szCs w:val="200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sz w:val="200"/>
                <w:szCs w:val="200"/>
              </w:rPr>
              <w:t>. Волма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8:03, 17:12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10:17, 17:12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8654C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8654C">
              <w:rPr>
                <w:rFonts w:ascii="Times New Roman" w:hAnsi="Times New Roman" w:cs="Times New Roman"/>
                <w:b/>
                <w:sz w:val="80"/>
                <w:szCs w:val="80"/>
              </w:rPr>
              <w:t>9:03, 18:13</w:t>
            </w:r>
          </w:p>
        </w:tc>
      </w:tr>
      <w:tr w:rsidR="0008654C" w:rsidRPr="0008654C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8654C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8654C" w:rsidRPr="0008654C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11:18, 18:13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Волма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E3C7F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E3C7F">
              <w:rPr>
                <w:rFonts w:ascii="Times New Roman" w:hAnsi="Times New Roman" w:cs="Times New Roman"/>
                <w:b/>
                <w:sz w:val="80"/>
                <w:szCs w:val="80"/>
              </w:rPr>
              <w:t>8:05, 17:13</w:t>
            </w:r>
          </w:p>
        </w:tc>
      </w:tr>
      <w:tr w:rsidR="000E3C7F" w:rsidRPr="000E3C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E3C7F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E3C7F"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10:18, 17:13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0E3C7F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0E3C7F">
              <w:rPr>
                <w:rFonts w:ascii="Times New Roman" w:hAnsi="Times New Roman" w:cs="Times New Roman"/>
                <w:b/>
                <w:sz w:val="80"/>
                <w:szCs w:val="80"/>
              </w:rPr>
              <w:t>9:01, 18:11</w:t>
            </w:r>
          </w:p>
        </w:tc>
      </w:tr>
      <w:tr w:rsidR="000E3C7F" w:rsidRPr="000E3C7F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0E3C7F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0E3C7F" w:rsidRPr="000E3C7F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11:16, 18:11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proofErr w:type="spellStart"/>
            <w:r>
              <w:rPr>
                <w:rFonts w:ascii="Times New Roman" w:hAnsi="Times New Roman" w:cs="Times New Roman"/>
                <w:sz w:val="200"/>
                <w:szCs w:val="200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sz w:val="200"/>
                <w:szCs w:val="200"/>
              </w:rPr>
              <w:t>. Сокол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8:06, 17:14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10:19, 17:14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9:00, 18:10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11:15, 18:10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с/т Полёт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8:09, 17:18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10:23, 17:18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6E5483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6E5483">
              <w:rPr>
                <w:rFonts w:ascii="Times New Roman" w:hAnsi="Times New Roman" w:cs="Times New Roman"/>
                <w:b/>
                <w:sz w:val="80"/>
                <w:szCs w:val="80"/>
              </w:rPr>
              <w:t>8:57, 18:07</w:t>
            </w:r>
          </w:p>
        </w:tc>
      </w:tr>
      <w:tr w:rsidR="006E5483" w:rsidRPr="006E5483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E5483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6E5483" w:rsidRPr="006E5483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11:12, 18:07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Заямное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431E50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431E50">
              <w:rPr>
                <w:rFonts w:ascii="Times New Roman" w:hAnsi="Times New Roman" w:cs="Times New Roman"/>
                <w:b/>
                <w:sz w:val="80"/>
                <w:szCs w:val="80"/>
              </w:rPr>
              <w:t>8:11, 17:20</w:t>
            </w:r>
          </w:p>
        </w:tc>
      </w:tr>
      <w:tr w:rsidR="00431E50" w:rsidRPr="00431E50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431E50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431E50"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10:25, 17:20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431E50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431E50">
              <w:rPr>
                <w:rFonts w:ascii="Times New Roman" w:hAnsi="Times New Roman" w:cs="Times New Roman"/>
                <w:b/>
                <w:sz w:val="80"/>
                <w:szCs w:val="80"/>
              </w:rPr>
              <w:t>8:55, 18:05</w:t>
            </w:r>
          </w:p>
        </w:tc>
      </w:tr>
      <w:tr w:rsidR="00431E50" w:rsidRPr="00431E50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431E50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431E50" w:rsidRPr="00431E50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11:10, 18:05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Калита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8:16, 17:22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10:27, 17:22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8:52, 18:02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11:07, 18:02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Кулешовка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8:17, 17:26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10:31, 17:26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A07C1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A07C1">
              <w:rPr>
                <w:rFonts w:ascii="Times New Roman" w:hAnsi="Times New Roman" w:cs="Times New Roman"/>
                <w:b/>
                <w:sz w:val="80"/>
                <w:szCs w:val="80"/>
              </w:rPr>
              <w:t>8:49, 17:59</w:t>
            </w:r>
          </w:p>
        </w:tc>
      </w:tr>
      <w:tr w:rsidR="00EA07C1" w:rsidRPr="00EA07C1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A07C1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A07C1" w:rsidRPr="00EA07C1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11:04, 17:59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Петровичи</w:t>
            </w:r>
          </w:p>
          <w:p w:rsidR="00994AA7" w:rsidRPr="00994AA7" w:rsidRDefault="00994AA7" w:rsidP="00D6506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(школа)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E5CE8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E5CE8">
              <w:rPr>
                <w:rFonts w:ascii="Times New Roman" w:hAnsi="Times New Roman" w:cs="Times New Roman"/>
                <w:b/>
                <w:sz w:val="80"/>
                <w:szCs w:val="80"/>
              </w:rPr>
              <w:t>8:19, 17:29</w:t>
            </w:r>
          </w:p>
        </w:tc>
      </w:tr>
      <w:tr w:rsidR="00EE5CE8" w:rsidRPr="00EE5CE8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E5CE8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E5CE8"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10:34, 17:29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EE5CE8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EE5CE8">
              <w:rPr>
                <w:rFonts w:ascii="Times New Roman" w:hAnsi="Times New Roman" w:cs="Times New Roman"/>
                <w:b/>
                <w:sz w:val="80"/>
                <w:szCs w:val="80"/>
              </w:rPr>
              <w:t>8:46, 17:56</w:t>
            </w:r>
          </w:p>
        </w:tc>
      </w:tr>
      <w:tr w:rsidR="00EE5CE8" w:rsidRPr="00EE5CE8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EE5CE8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EE5CE8" w:rsidRPr="00EE5CE8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11:01, 17:56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 xml:space="preserve">Петровичи </w:t>
            </w:r>
            <w:proofErr w:type="spellStart"/>
            <w:r>
              <w:rPr>
                <w:rFonts w:ascii="Times New Roman" w:hAnsi="Times New Roman" w:cs="Times New Roman"/>
                <w:sz w:val="200"/>
                <w:szCs w:val="200"/>
              </w:rPr>
              <w:t>п.т</w:t>
            </w:r>
            <w:proofErr w:type="spellEnd"/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8:20, 17:30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10:35, 17:30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8:45, 17:55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11:00, 17:55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Заречье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8:22, 17:31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10:36, 17:31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8:43, 17:53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10:58, 17:53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Задворье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8:26, 17:36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10:41, 17:36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8:38, 17:48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10:53, 17:48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Луково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«Смолевичи – Дехань»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8:28, 17:38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10:43, 17:38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D65067">
            <w:pPr>
              <w:pStyle w:val="a4"/>
              <w:rPr>
                <w:sz w:val="80"/>
                <w:szCs w:val="80"/>
              </w:rPr>
            </w:pPr>
            <w:r w:rsidRPr="007B443E">
              <w:rPr>
                <w:sz w:val="80"/>
                <w:szCs w:val="80"/>
              </w:rPr>
              <w:t>№ 222 «Дехань – Смолевичи»</w:t>
            </w:r>
          </w:p>
        </w:tc>
      </w:tr>
      <w:tr w:rsidR="00270EE3" w:rsidRPr="007B443E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7B443E" w:rsidRDefault="00270EE3" w:rsidP="003C421D">
            <w:pPr>
              <w:rPr>
                <w:rFonts w:ascii="Times New Roman" w:hAnsi="Times New Roman" w:cs="Times New Roman"/>
                <w:b/>
                <w:sz w:val="80"/>
                <w:szCs w:val="80"/>
              </w:rPr>
            </w:pPr>
            <w:r w:rsidRPr="007B443E">
              <w:rPr>
                <w:rFonts w:ascii="Times New Roman" w:hAnsi="Times New Roman" w:cs="Times New Roman"/>
                <w:b/>
                <w:sz w:val="80"/>
                <w:szCs w:val="80"/>
              </w:rPr>
              <w:t xml:space="preserve">по рабочим дням: </w:t>
            </w:r>
            <w:r w:rsidR="003C421D">
              <w:rPr>
                <w:rFonts w:ascii="Times New Roman" w:hAnsi="Times New Roman" w:cs="Times New Roman"/>
                <w:b/>
                <w:sz w:val="80"/>
                <w:szCs w:val="80"/>
              </w:rPr>
              <w:t>8:37, 17:47</w:t>
            </w:r>
          </w:p>
        </w:tc>
      </w:tr>
      <w:tr w:rsidR="003C421D" w:rsidRPr="003C421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3C421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</w:pPr>
            <w:r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 xml:space="preserve">по выходным дням: </w:t>
            </w:r>
            <w:r w:rsidR="003C421D" w:rsidRPr="003C421D">
              <w:rPr>
                <w:rFonts w:ascii="Times New Roman" w:hAnsi="Times New Roman" w:cs="Times New Roman"/>
                <w:b/>
                <w:color w:val="FF0000"/>
                <w:sz w:val="80"/>
                <w:szCs w:val="80"/>
              </w:rPr>
              <w:t>10:52, 17:47</w:t>
            </w:r>
          </w:p>
        </w:tc>
      </w:tr>
    </w:tbl>
    <w:p w:rsidR="00270EE3" w:rsidRDefault="00270EE3" w:rsidP="00270EE3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270EE3" w:rsidRPr="00B45179" w:rsidTr="00D65067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270EE3" w:rsidRPr="00B45179" w:rsidRDefault="00270EE3" w:rsidP="00D65067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270EE3" w:rsidRPr="007F13E4" w:rsidRDefault="00994AA7" w:rsidP="00D65067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Дехань</w:t>
            </w:r>
          </w:p>
        </w:tc>
      </w:tr>
      <w:tr w:rsidR="00270EE3" w:rsidRPr="00994AA7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Default="00270EE3" w:rsidP="00D65067">
            <w:pPr>
              <w:pStyle w:val="a4"/>
              <w:rPr>
                <w:sz w:val="100"/>
                <w:szCs w:val="100"/>
              </w:rPr>
            </w:pPr>
            <w:r w:rsidRPr="00994AA7">
              <w:rPr>
                <w:sz w:val="100"/>
                <w:szCs w:val="100"/>
              </w:rPr>
              <w:t>№ 222 «Дехань – Смолевичи»</w:t>
            </w:r>
          </w:p>
          <w:p w:rsidR="00B23141" w:rsidRPr="00994AA7" w:rsidRDefault="00B23141" w:rsidP="00D65067">
            <w:pPr>
              <w:pStyle w:val="a4"/>
              <w:rPr>
                <w:sz w:val="100"/>
                <w:szCs w:val="100"/>
              </w:rPr>
            </w:pPr>
          </w:p>
        </w:tc>
      </w:tr>
      <w:tr w:rsidR="00270EE3" w:rsidRPr="00994AA7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994AA7" w:rsidRDefault="00270EE3" w:rsidP="006268DD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94AA7">
              <w:rPr>
                <w:rFonts w:ascii="Times New Roman" w:hAnsi="Times New Roman" w:cs="Times New Roman"/>
                <w:b/>
                <w:sz w:val="100"/>
                <w:szCs w:val="100"/>
              </w:rPr>
              <w:t xml:space="preserve">по рабочим дням: </w:t>
            </w:r>
            <w:r w:rsidR="006268DD">
              <w:rPr>
                <w:rFonts w:ascii="Times New Roman" w:hAnsi="Times New Roman" w:cs="Times New Roman"/>
                <w:b/>
                <w:sz w:val="100"/>
                <w:szCs w:val="100"/>
              </w:rPr>
              <w:t>8:35, 17:45</w:t>
            </w:r>
          </w:p>
        </w:tc>
      </w:tr>
      <w:tr w:rsidR="006268DD" w:rsidRPr="006268DD" w:rsidTr="00D65067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270EE3" w:rsidRPr="006268DD" w:rsidRDefault="00270EE3" w:rsidP="00D65067">
            <w:pPr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</w:pPr>
            <w:r w:rsidRPr="006268DD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 xml:space="preserve">по выходным дням: </w:t>
            </w:r>
            <w:r w:rsidR="006268DD" w:rsidRPr="006268DD">
              <w:rPr>
                <w:rFonts w:ascii="Times New Roman" w:hAnsi="Times New Roman" w:cs="Times New Roman"/>
                <w:b/>
                <w:color w:val="FF0000"/>
                <w:sz w:val="100"/>
                <w:szCs w:val="100"/>
              </w:rPr>
              <w:t>10:50, 17:45</w:t>
            </w:r>
          </w:p>
        </w:tc>
      </w:tr>
    </w:tbl>
    <w:p w:rsidR="001233B4" w:rsidRPr="00B56CA3" w:rsidRDefault="001233B4" w:rsidP="00B56CA3"/>
    <w:sectPr w:rsidR="001233B4" w:rsidRPr="00B56CA3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95"/>
    <w:rsid w:val="00002635"/>
    <w:rsid w:val="0008654C"/>
    <w:rsid w:val="000A5A3A"/>
    <w:rsid w:val="000E3C7F"/>
    <w:rsid w:val="000E5A39"/>
    <w:rsid w:val="001233B4"/>
    <w:rsid w:val="00212423"/>
    <w:rsid w:val="00254A03"/>
    <w:rsid w:val="00270EE3"/>
    <w:rsid w:val="00276174"/>
    <w:rsid w:val="002F3382"/>
    <w:rsid w:val="0030012A"/>
    <w:rsid w:val="003274CC"/>
    <w:rsid w:val="00357F46"/>
    <w:rsid w:val="003C33E0"/>
    <w:rsid w:val="003C421D"/>
    <w:rsid w:val="00431E50"/>
    <w:rsid w:val="004D2306"/>
    <w:rsid w:val="00551095"/>
    <w:rsid w:val="00592F7F"/>
    <w:rsid w:val="006268DD"/>
    <w:rsid w:val="006B16A7"/>
    <w:rsid w:val="006E5483"/>
    <w:rsid w:val="00745EEB"/>
    <w:rsid w:val="007B443E"/>
    <w:rsid w:val="007C35E6"/>
    <w:rsid w:val="007F13E4"/>
    <w:rsid w:val="008F3733"/>
    <w:rsid w:val="008F5E5D"/>
    <w:rsid w:val="00994AA7"/>
    <w:rsid w:val="009E1FEC"/>
    <w:rsid w:val="00A04DE1"/>
    <w:rsid w:val="00AA7FEA"/>
    <w:rsid w:val="00AB5495"/>
    <w:rsid w:val="00AD7B04"/>
    <w:rsid w:val="00B23141"/>
    <w:rsid w:val="00B45179"/>
    <w:rsid w:val="00B55532"/>
    <w:rsid w:val="00B56CA3"/>
    <w:rsid w:val="00BD72CA"/>
    <w:rsid w:val="00CC7183"/>
    <w:rsid w:val="00CE0191"/>
    <w:rsid w:val="00CE495C"/>
    <w:rsid w:val="00DE0A13"/>
    <w:rsid w:val="00EA07C1"/>
    <w:rsid w:val="00EA6E2B"/>
    <w:rsid w:val="00E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CDFA"/>
  <w15:chartTrackingRefBased/>
  <w15:docId w15:val="{8F1B45F4-6C97-43BE-BC92-8AC5F8C4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"/>
    <w:basedOn w:val="a0"/>
    <w:uiPriority w:val="1"/>
    <w:qFormat/>
    <w:rsid w:val="000A5A3A"/>
    <w:rPr>
      <w:color w:val="FF0000"/>
      <w:sz w:val="18"/>
      <w:szCs w:val="18"/>
    </w:rPr>
  </w:style>
  <w:style w:type="table" w:customStyle="1" w:styleId="2">
    <w:name w:val="Сетка таблицы2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3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3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55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маршрута"/>
    <w:basedOn w:val="a"/>
    <w:qFormat/>
    <w:rsid w:val="00AD7B04"/>
    <w:pPr>
      <w:spacing w:before="240" w:after="0" w:line="240" w:lineRule="auto"/>
    </w:pPr>
    <w:rPr>
      <w:rFonts w:ascii="Times New Roman" w:hAnsi="Times New Roman" w:cs="Times New Roman"/>
      <w:b/>
      <w:sz w:val="40"/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9E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E1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56;&#1072;&#1089;&#1087;&#1080;&#1089;&#1072;&#1085;&#1080;&#1103;\&#1064;&#1072;&#1073;&#1083;&#1086;&#1085;%20&#1088;&#1072;&#1089;&#1087;&#1080;&#1089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расписания.dotx</Template>
  <TotalTime>84</TotalTime>
  <Pages>22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35</cp:revision>
  <cp:lastPrinted>2019-02-27T10:25:00Z</cp:lastPrinted>
  <dcterms:created xsi:type="dcterms:W3CDTF">2019-02-26T12:24:00Z</dcterms:created>
  <dcterms:modified xsi:type="dcterms:W3CDTF">2019-02-27T10:29:00Z</dcterms:modified>
</cp:coreProperties>
</file>