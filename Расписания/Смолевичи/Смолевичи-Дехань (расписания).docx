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546"/>
        <w:gridCol w:w="12864"/>
      </w:tblGrid>
      <w:tr w:rsidR="001233B4" w:rsidRPr="00B45179" w:rsidTr="00212423">
        <w:trPr>
          <w:trHeight w:val="2819"/>
          <w:jc w:val="center"/>
        </w:trPr>
        <w:tc>
          <w:tcPr>
            <w:tcW w:w="2830" w:type="dxa"/>
            <w:gridSpan w:val="2"/>
            <w:vAlign w:val="center"/>
          </w:tcPr>
          <w:p w:rsidR="001233B4" w:rsidRPr="00B45179" w:rsidRDefault="001233B4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t>А</w:t>
            </w:r>
          </w:p>
        </w:tc>
        <w:tc>
          <w:tcPr>
            <w:tcW w:w="12864" w:type="dxa"/>
            <w:vAlign w:val="center"/>
          </w:tcPr>
          <w:p w:rsidR="001233B4" w:rsidRPr="007F13E4" w:rsidRDefault="000A5A3A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Автостанция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№ 1/1У «Апуток - </w:t>
            </w:r>
            <w:proofErr w:type="spellStart"/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>Белореченская</w:t>
            </w:r>
            <w:proofErr w:type="spellEnd"/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 - Орджоникидзе»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AD7B04"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>6:55, 7:05, 8:10, 8:20, 9:20, 9:30, 10:30, 10:40, 11:40, 11:50, 12:50, 13:00, 14:00, 15:30, 15:40, 16:40, 16:50, 17:50, 18:00, 19:05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D7B04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222 «Смолевичи - Дехань»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B55532"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>7:25, 16:35</w:t>
            </w:r>
          </w:p>
        </w:tc>
      </w:tr>
      <w:tr w:rsidR="00B55532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по выходным дням: </w:t>
            </w:r>
            <w:r w:rsidR="00B55532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9:40, 16:35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D7B04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>№ 224 «Смолевичи - Потичёво»</w:t>
            </w:r>
          </w:p>
        </w:tc>
      </w:tr>
      <w:tr w:rsidR="00DE0A13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по выходным дням: </w:t>
            </w:r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7:00 (</w:t>
            </w:r>
            <w:proofErr w:type="spellStart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сб</w:t>
            </w:r>
            <w:proofErr w:type="spellEnd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), 13:40 (</w:t>
            </w:r>
            <w:proofErr w:type="spellStart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сб</w:t>
            </w:r>
            <w:proofErr w:type="spellEnd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 xml:space="preserve">, </w:t>
            </w:r>
            <w:proofErr w:type="spellStart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вс</w:t>
            </w:r>
            <w:proofErr w:type="spellEnd"/>
            <w:r w:rsidR="00DE0A13" w:rsidRPr="00212423">
              <w:rPr>
                <w:rFonts w:ascii="Times New Roman" w:hAnsi="Times New Roman" w:cs="Times New Roman"/>
                <w:b/>
                <w:color w:val="FF0000"/>
                <w:sz w:val="50"/>
                <w:szCs w:val="50"/>
              </w:rPr>
              <w:t>)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D7B04">
            <w:pPr>
              <w:pStyle w:val="a4"/>
              <w:rPr>
                <w:sz w:val="50"/>
                <w:szCs w:val="50"/>
              </w:rPr>
            </w:pPr>
            <w:r w:rsidRPr="00212423">
              <w:rPr>
                <w:sz w:val="50"/>
                <w:szCs w:val="50"/>
              </w:rPr>
              <w:t xml:space="preserve">№ 225 «Смолевичи - </w:t>
            </w:r>
            <w:proofErr w:type="spellStart"/>
            <w:r w:rsidRPr="00212423">
              <w:rPr>
                <w:sz w:val="50"/>
                <w:szCs w:val="50"/>
              </w:rPr>
              <w:t>Мостище</w:t>
            </w:r>
            <w:proofErr w:type="spellEnd"/>
            <w:r w:rsidRPr="00212423">
              <w:rPr>
                <w:sz w:val="50"/>
                <w:szCs w:val="50"/>
              </w:rPr>
              <w:t>»</w:t>
            </w:r>
          </w:p>
        </w:tc>
      </w:tr>
      <w:tr w:rsidR="001233B4" w:rsidRPr="00212423" w:rsidTr="00212423">
        <w:tblPrEx>
          <w:jc w:val="left"/>
        </w:tblPrEx>
        <w:trPr>
          <w:gridBefore w:val="1"/>
          <w:wBefore w:w="284" w:type="dxa"/>
        </w:trPr>
        <w:tc>
          <w:tcPr>
            <w:tcW w:w="15410" w:type="dxa"/>
            <w:gridSpan w:val="2"/>
          </w:tcPr>
          <w:p w:rsidR="001233B4" w:rsidRPr="00212423" w:rsidRDefault="001233B4" w:rsidP="00A53C72">
            <w:pPr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по рабочим дням: </w:t>
            </w:r>
            <w:r w:rsidR="00DE0A13" w:rsidRPr="00212423">
              <w:rPr>
                <w:rFonts w:ascii="Times New Roman" w:hAnsi="Times New Roman" w:cs="Times New Roman"/>
                <w:b/>
                <w:sz w:val="50"/>
                <w:szCs w:val="50"/>
              </w:rPr>
              <w:t>13:25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1233B4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1233B4" w:rsidRPr="00B45179" w:rsidRDefault="001233B4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1233B4" w:rsidRPr="007F13E4" w:rsidRDefault="000E5A39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Банк</w:t>
            </w:r>
            <w:r>
              <w:rPr>
                <w:rFonts w:ascii="Times New Roman" w:hAnsi="Times New Roman" w:cs="Times New Roman"/>
                <w:sz w:val="200"/>
                <w:szCs w:val="200"/>
              </w:rPr>
              <w:br/>
            </w:r>
            <w:r w:rsidRPr="000E5A39">
              <w:rPr>
                <w:rFonts w:ascii="Times New Roman" w:hAnsi="Times New Roman" w:cs="Times New Roman"/>
                <w:sz w:val="40"/>
                <w:szCs w:val="40"/>
              </w:rPr>
              <w:t>(на Апуток)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1233B4" w:rsidRPr="000E5A39" w:rsidTr="00A53C72">
        <w:tc>
          <w:tcPr>
            <w:tcW w:w="15410" w:type="dxa"/>
          </w:tcPr>
          <w:p w:rsidR="001233B4" w:rsidRPr="000E5A39" w:rsidRDefault="001233B4" w:rsidP="000E5A39">
            <w:pPr>
              <w:pStyle w:val="a4"/>
              <w:rPr>
                <w:sz w:val="60"/>
                <w:szCs w:val="60"/>
              </w:rPr>
            </w:pPr>
            <w:r w:rsidRPr="000E5A39">
              <w:rPr>
                <w:sz w:val="60"/>
                <w:szCs w:val="60"/>
              </w:rPr>
              <w:t>№ 222 «Смолевичи - Дехань»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 рабочим дням: </w:t>
            </w:r>
            <w:r w:rsidR="000E5A39"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>7:26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по выходным дням:</w:t>
            </w:r>
            <w:r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0E5A39">
            <w:pPr>
              <w:pStyle w:val="a4"/>
              <w:rPr>
                <w:sz w:val="60"/>
                <w:szCs w:val="60"/>
              </w:rPr>
            </w:pPr>
            <w:r w:rsidRPr="000E5A39">
              <w:rPr>
                <w:sz w:val="60"/>
                <w:szCs w:val="60"/>
              </w:rPr>
              <w:t>№ 224 «Смолевичи - Потичёво»</w:t>
            </w:r>
          </w:p>
        </w:tc>
      </w:tr>
      <w:tr w:rsidR="000E5A39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 xml:space="preserve">по выходным дням: </w:t>
            </w:r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7:02 (</w:t>
            </w:r>
            <w:proofErr w:type="spellStart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сб</w:t>
            </w:r>
            <w:proofErr w:type="spellEnd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), 13:42 (</w:t>
            </w:r>
            <w:proofErr w:type="spellStart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сб</w:t>
            </w:r>
            <w:proofErr w:type="spellEnd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 xml:space="preserve">, </w:t>
            </w:r>
            <w:proofErr w:type="spellStart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вс</w:t>
            </w:r>
            <w:proofErr w:type="spellEnd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1233B4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1233B4" w:rsidRPr="00B45179" w:rsidRDefault="001233B4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1233B4" w:rsidRDefault="004D2306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Дом Культуры</w:t>
            </w:r>
          </w:p>
          <w:p w:rsidR="004D2306" w:rsidRPr="004D2306" w:rsidRDefault="004D2306" w:rsidP="004D2306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Апуток)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1233B4" w:rsidRPr="000E5A39" w:rsidTr="00A53C72">
        <w:tc>
          <w:tcPr>
            <w:tcW w:w="15410" w:type="dxa"/>
          </w:tcPr>
          <w:p w:rsidR="001233B4" w:rsidRPr="000E5A39" w:rsidRDefault="001233B4" w:rsidP="000E5A39">
            <w:pPr>
              <w:pStyle w:val="a4"/>
              <w:rPr>
                <w:sz w:val="60"/>
                <w:szCs w:val="60"/>
              </w:rPr>
            </w:pPr>
            <w:r w:rsidRPr="000E5A39">
              <w:rPr>
                <w:sz w:val="60"/>
                <w:szCs w:val="60"/>
              </w:rPr>
              <w:t xml:space="preserve">№ 1/1У «Апуток - </w:t>
            </w:r>
            <w:proofErr w:type="spellStart"/>
            <w:r w:rsidRPr="000E5A39">
              <w:rPr>
                <w:sz w:val="60"/>
                <w:szCs w:val="60"/>
              </w:rPr>
              <w:t>Белореченская</w:t>
            </w:r>
            <w:proofErr w:type="spellEnd"/>
            <w:r w:rsidRPr="000E5A39">
              <w:rPr>
                <w:sz w:val="60"/>
                <w:szCs w:val="60"/>
              </w:rPr>
              <w:t xml:space="preserve"> - Орджоникидзе»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 рабочим дням: </w:t>
            </w:r>
            <w:r w:rsidR="000E5A39"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>7:23, 8:38, 9:48, 10:58, 12:08, 13:18, 14:25, 15:58, 17:08, 18:18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0E5A39">
            <w:pPr>
              <w:pStyle w:val="a4"/>
              <w:rPr>
                <w:sz w:val="60"/>
                <w:szCs w:val="60"/>
              </w:rPr>
            </w:pPr>
            <w:r w:rsidRPr="000E5A39">
              <w:rPr>
                <w:sz w:val="60"/>
                <w:szCs w:val="60"/>
              </w:rPr>
              <w:t>№ 222 «Смолевичи - Дехань»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 рабочим дням: </w:t>
            </w:r>
            <w:r w:rsidR="000E5A39" w:rsidRPr="000E5A39">
              <w:rPr>
                <w:rFonts w:ascii="Times New Roman" w:hAnsi="Times New Roman" w:cs="Times New Roman"/>
                <w:b/>
                <w:sz w:val="60"/>
                <w:szCs w:val="60"/>
              </w:rPr>
              <w:t>7:27</w:t>
            </w:r>
          </w:p>
        </w:tc>
      </w:tr>
      <w:tr w:rsidR="001233B4" w:rsidRPr="000E5A39" w:rsidTr="00A53C72">
        <w:tc>
          <w:tcPr>
            <w:tcW w:w="15410" w:type="dxa"/>
          </w:tcPr>
          <w:p w:rsidR="001233B4" w:rsidRPr="000E5A39" w:rsidRDefault="001233B4" w:rsidP="000E5A39">
            <w:pPr>
              <w:pStyle w:val="a4"/>
              <w:rPr>
                <w:sz w:val="60"/>
                <w:szCs w:val="60"/>
              </w:rPr>
            </w:pPr>
            <w:r w:rsidRPr="000E5A39">
              <w:rPr>
                <w:sz w:val="60"/>
                <w:szCs w:val="60"/>
              </w:rPr>
              <w:t>№ 224 «Смолевичи - Потичёво»</w:t>
            </w:r>
          </w:p>
        </w:tc>
      </w:tr>
      <w:tr w:rsidR="000E5A39" w:rsidRPr="000E5A39" w:rsidTr="00A53C72">
        <w:tc>
          <w:tcPr>
            <w:tcW w:w="15410" w:type="dxa"/>
          </w:tcPr>
          <w:p w:rsidR="001233B4" w:rsidRPr="000E5A39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</w:pPr>
            <w:r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 xml:space="preserve">по выходным дням: </w:t>
            </w:r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7:03 (</w:t>
            </w:r>
            <w:proofErr w:type="spellStart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сб</w:t>
            </w:r>
            <w:proofErr w:type="spellEnd"/>
            <w:r w:rsidR="000E5A39" w:rsidRPr="000E5A39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1233B4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1233B4" w:rsidRPr="00B45179" w:rsidRDefault="001233B4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1233B4" w:rsidRDefault="007C35E6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Больница</w:t>
            </w:r>
          </w:p>
          <w:p w:rsidR="007C35E6" w:rsidRPr="007C35E6" w:rsidRDefault="007C35E6" w:rsidP="00A53C7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Апуток)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1233B4" w:rsidRPr="008F3733" w:rsidTr="00A53C72">
        <w:tc>
          <w:tcPr>
            <w:tcW w:w="15410" w:type="dxa"/>
          </w:tcPr>
          <w:p w:rsidR="001233B4" w:rsidRPr="008F3733" w:rsidRDefault="001233B4" w:rsidP="00CE495C">
            <w:pPr>
              <w:pStyle w:val="a4"/>
              <w:rPr>
                <w:sz w:val="60"/>
                <w:szCs w:val="60"/>
              </w:rPr>
            </w:pPr>
            <w:r w:rsidRPr="008F3733">
              <w:rPr>
                <w:sz w:val="60"/>
                <w:szCs w:val="60"/>
              </w:rPr>
              <w:t xml:space="preserve">№ 1/1У «Апуток - </w:t>
            </w:r>
            <w:proofErr w:type="spellStart"/>
            <w:r w:rsidRPr="008F3733">
              <w:rPr>
                <w:sz w:val="60"/>
                <w:szCs w:val="60"/>
              </w:rPr>
              <w:t>Белореченская</w:t>
            </w:r>
            <w:proofErr w:type="spellEnd"/>
            <w:r w:rsidRPr="008F3733">
              <w:rPr>
                <w:sz w:val="60"/>
                <w:szCs w:val="60"/>
              </w:rPr>
              <w:t xml:space="preserve"> - Орджоникидзе»</w:t>
            </w:r>
          </w:p>
        </w:tc>
      </w:tr>
      <w:tr w:rsidR="001233B4" w:rsidRPr="008F3733" w:rsidTr="00A53C72">
        <w:tc>
          <w:tcPr>
            <w:tcW w:w="15410" w:type="dxa"/>
          </w:tcPr>
          <w:p w:rsidR="001233B4" w:rsidRPr="008F3733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8F3733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 рабочим дням: </w:t>
            </w:r>
            <w:r w:rsidR="007C35E6" w:rsidRPr="008F3733">
              <w:rPr>
                <w:rFonts w:ascii="Times New Roman" w:hAnsi="Times New Roman" w:cs="Times New Roman"/>
                <w:b/>
                <w:sz w:val="60"/>
                <w:szCs w:val="60"/>
              </w:rPr>
              <w:t>7:29, 8:44, 9:54, 11:04, 12:14, 13:24, 14:32, 16:04, 17:14, 18:24</w:t>
            </w:r>
          </w:p>
        </w:tc>
      </w:tr>
      <w:tr w:rsidR="001233B4" w:rsidRPr="008F3733" w:rsidTr="00A53C72">
        <w:tc>
          <w:tcPr>
            <w:tcW w:w="15410" w:type="dxa"/>
          </w:tcPr>
          <w:p w:rsidR="001233B4" w:rsidRPr="008F3733" w:rsidRDefault="001233B4" w:rsidP="00CE495C">
            <w:pPr>
              <w:pStyle w:val="a4"/>
              <w:rPr>
                <w:sz w:val="60"/>
                <w:szCs w:val="60"/>
              </w:rPr>
            </w:pPr>
            <w:r w:rsidRPr="008F3733">
              <w:rPr>
                <w:sz w:val="60"/>
                <w:szCs w:val="60"/>
              </w:rPr>
              <w:t>№ 222 «Смолевичи - Дехань»</w:t>
            </w:r>
          </w:p>
        </w:tc>
      </w:tr>
      <w:tr w:rsidR="001233B4" w:rsidRPr="008F3733" w:rsidTr="00A53C72">
        <w:tc>
          <w:tcPr>
            <w:tcW w:w="15410" w:type="dxa"/>
          </w:tcPr>
          <w:p w:rsidR="001233B4" w:rsidRPr="008F3733" w:rsidRDefault="001233B4" w:rsidP="00A53C72">
            <w:pPr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 w:rsidRPr="008F3733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по рабочим дням: </w:t>
            </w:r>
            <w:r w:rsidR="007C35E6" w:rsidRPr="008F3733">
              <w:rPr>
                <w:rFonts w:ascii="Times New Roman" w:hAnsi="Times New Roman" w:cs="Times New Roman"/>
                <w:b/>
                <w:sz w:val="60"/>
                <w:szCs w:val="60"/>
              </w:rPr>
              <w:t>7:29</w:t>
            </w:r>
          </w:p>
        </w:tc>
      </w:tr>
      <w:tr w:rsidR="001233B4" w:rsidRPr="008F3733" w:rsidTr="00A53C72">
        <w:tc>
          <w:tcPr>
            <w:tcW w:w="15410" w:type="dxa"/>
          </w:tcPr>
          <w:p w:rsidR="001233B4" w:rsidRPr="008F3733" w:rsidRDefault="001233B4" w:rsidP="00CE495C">
            <w:pPr>
              <w:pStyle w:val="a4"/>
              <w:rPr>
                <w:sz w:val="60"/>
                <w:szCs w:val="60"/>
              </w:rPr>
            </w:pPr>
            <w:r w:rsidRPr="008F3733">
              <w:rPr>
                <w:sz w:val="60"/>
                <w:szCs w:val="60"/>
              </w:rPr>
              <w:t>№ 224 «Смолевичи - Потичёво»</w:t>
            </w:r>
          </w:p>
        </w:tc>
      </w:tr>
      <w:tr w:rsidR="007C35E6" w:rsidRPr="008F3733" w:rsidTr="00A53C72">
        <w:tc>
          <w:tcPr>
            <w:tcW w:w="15410" w:type="dxa"/>
          </w:tcPr>
          <w:p w:rsidR="001233B4" w:rsidRPr="008F3733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</w:pPr>
            <w:r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 xml:space="preserve">по выходным дням: </w:t>
            </w:r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7:10 (</w:t>
            </w:r>
            <w:proofErr w:type="spellStart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сб</w:t>
            </w:r>
            <w:proofErr w:type="spellEnd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), 13:50 (</w:t>
            </w:r>
            <w:proofErr w:type="spellStart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сб</w:t>
            </w:r>
            <w:proofErr w:type="spellEnd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 xml:space="preserve">, </w:t>
            </w:r>
            <w:proofErr w:type="spellStart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вс</w:t>
            </w:r>
            <w:proofErr w:type="spellEnd"/>
            <w:r w:rsidR="007C35E6" w:rsidRPr="008F3733">
              <w:rPr>
                <w:rFonts w:ascii="Times New Roman" w:hAnsi="Times New Roman" w:cs="Times New Roman"/>
                <w:b/>
                <w:color w:val="FF0000"/>
                <w:sz w:val="60"/>
                <w:szCs w:val="60"/>
              </w:rPr>
              <w:t>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1233B4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1233B4" w:rsidRPr="00B45179" w:rsidRDefault="001233B4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1233B4" w:rsidRDefault="00CE0191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Завод ЖБИ</w:t>
            </w:r>
          </w:p>
          <w:p w:rsidR="00CE0191" w:rsidRPr="00CE0191" w:rsidRDefault="00CE0191" w:rsidP="00A53C7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Апуток)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1233B4" w:rsidRPr="00AB5495" w:rsidTr="00A53C72">
        <w:tc>
          <w:tcPr>
            <w:tcW w:w="15410" w:type="dxa"/>
          </w:tcPr>
          <w:p w:rsidR="001233B4" w:rsidRPr="00AB5495" w:rsidRDefault="001233B4" w:rsidP="00CE0191">
            <w:pPr>
              <w:pStyle w:val="a4"/>
            </w:pPr>
            <w:r>
              <w:t>№ 1/1У</w:t>
            </w:r>
            <w:r w:rsidRPr="00AB5495">
              <w:t xml:space="preserve"> «</w:t>
            </w:r>
            <w:r>
              <w:t xml:space="preserve">Апуток - </w:t>
            </w:r>
            <w:proofErr w:type="spellStart"/>
            <w:r>
              <w:t>Белореченская</w:t>
            </w:r>
            <w:proofErr w:type="spellEnd"/>
            <w:r w:rsidRPr="00AB5495">
              <w:t xml:space="preserve"> - </w:t>
            </w:r>
            <w:r>
              <w:t>Орджоникидзе</w:t>
            </w:r>
            <w:r w:rsidRPr="00AB5495">
              <w:t>»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  <w:r w:rsidR="00CE0191" w:rsidRPr="00CE0191">
              <w:rPr>
                <w:rFonts w:ascii="Times New Roman" w:hAnsi="Times New Roman" w:cs="Times New Roman"/>
                <w:b/>
                <w:sz w:val="40"/>
                <w:szCs w:val="40"/>
              </w:rPr>
              <w:t>5:37, 5:57, 7:02, 8:17, 9:27, 10:37, 11:47, 12:57, 14:08, 15:37, 16:47, 17:57, 19:12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CE0191">
            <w:pPr>
              <w:pStyle w:val="a4"/>
            </w:pPr>
            <w:r>
              <w:t>№ 222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r>
              <w:t>Дехань</w:t>
            </w:r>
            <w:r w:rsidRPr="00AB5495">
              <w:t>»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  <w:r w:rsidR="00CE0191" w:rsidRPr="00CE0191">
              <w:rPr>
                <w:rFonts w:ascii="Times New Roman" w:hAnsi="Times New Roman" w:cs="Times New Roman"/>
                <w:b/>
                <w:sz w:val="40"/>
                <w:szCs w:val="40"/>
              </w:rPr>
              <w:t>7:33, 16:37</w:t>
            </w:r>
          </w:p>
        </w:tc>
      </w:tr>
      <w:tr w:rsidR="00CE0191" w:rsidRPr="00CE0191" w:rsidTr="00A53C72">
        <w:tc>
          <w:tcPr>
            <w:tcW w:w="15410" w:type="dxa"/>
          </w:tcPr>
          <w:p w:rsidR="001233B4" w:rsidRPr="00CE0191" w:rsidRDefault="001233B4" w:rsidP="00A53C72">
            <w:pPr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</w:pPr>
            <w:r w:rsidRPr="00CE0191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 xml:space="preserve">по выходным дням: </w:t>
            </w:r>
            <w:r w:rsidR="00CE0191" w:rsidRPr="00CE0191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9:42, 16:37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CE0191">
            <w:pPr>
              <w:pStyle w:val="a4"/>
            </w:pPr>
            <w:r>
              <w:t>№ 224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r>
              <w:t>Потичёво</w:t>
            </w:r>
            <w:r w:rsidRPr="00AB5495">
              <w:t>»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CE0191">
            <w:pPr>
              <w:pStyle w:val="a4"/>
            </w:pPr>
            <w:r>
              <w:t>№ 225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proofErr w:type="spellStart"/>
            <w:r>
              <w:t>Мостище</w:t>
            </w:r>
            <w:proofErr w:type="spellEnd"/>
            <w:r w:rsidRPr="00AB5495">
              <w:t>»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1233B4" w:rsidRPr="00AB5495" w:rsidTr="00A53C72">
        <w:tc>
          <w:tcPr>
            <w:tcW w:w="15410" w:type="dxa"/>
          </w:tcPr>
          <w:p w:rsidR="001233B4" w:rsidRPr="00AB5495" w:rsidRDefault="001233B4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</w:tbl>
    <w:p w:rsidR="001233B4" w:rsidRDefault="001233B4" w:rsidP="001233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3274CC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3274CC" w:rsidRPr="00B45179" w:rsidRDefault="003274CC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3274CC" w:rsidRDefault="00A04DE1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>
              <w:rPr>
                <w:rFonts w:ascii="Times New Roman" w:hAnsi="Times New Roman" w:cs="Times New Roman"/>
                <w:sz w:val="200"/>
                <w:szCs w:val="200"/>
              </w:rPr>
              <w:t>ЖД Вокзал</w:t>
            </w:r>
          </w:p>
          <w:p w:rsidR="00A04DE1" w:rsidRPr="00A04DE1" w:rsidRDefault="00A04DE1" w:rsidP="00A53C72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(на Апуток)</w:t>
            </w:r>
          </w:p>
        </w:tc>
      </w:tr>
    </w:tbl>
    <w:p w:rsidR="003274CC" w:rsidRDefault="003274CC" w:rsidP="003274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3274CC" w:rsidRPr="00AB5495" w:rsidTr="00A53C72">
        <w:tc>
          <w:tcPr>
            <w:tcW w:w="15410" w:type="dxa"/>
          </w:tcPr>
          <w:p w:rsidR="003274CC" w:rsidRPr="00AB5495" w:rsidRDefault="003274CC" w:rsidP="00A04DE1">
            <w:pPr>
              <w:pStyle w:val="a4"/>
            </w:pPr>
            <w:r>
              <w:t>№ 1/1У</w:t>
            </w:r>
            <w:r w:rsidRPr="00AB5495">
              <w:t xml:space="preserve"> «</w:t>
            </w:r>
            <w:r>
              <w:t xml:space="preserve">Апуток - </w:t>
            </w:r>
            <w:proofErr w:type="spellStart"/>
            <w:r>
              <w:t>Белореченская</w:t>
            </w:r>
            <w:proofErr w:type="spellEnd"/>
            <w:r w:rsidRPr="00AB5495">
              <w:t xml:space="preserve"> - </w:t>
            </w:r>
            <w:r>
              <w:t>Орджоникидзе</w:t>
            </w:r>
            <w:r w:rsidRPr="00AB5495"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04DE1">
            <w:pPr>
              <w:pStyle w:val="a4"/>
            </w:pPr>
            <w:r>
              <w:t>№ 222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r>
              <w:t>Дехань</w:t>
            </w:r>
            <w:r w:rsidRPr="00AB5495"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04DE1">
            <w:pPr>
              <w:pStyle w:val="a4"/>
            </w:pPr>
            <w:r>
              <w:t>№ 224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r>
              <w:t>Потичёво</w:t>
            </w:r>
            <w:r w:rsidRPr="00AB5495"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04DE1">
            <w:pPr>
              <w:pStyle w:val="a4"/>
            </w:pPr>
            <w:r>
              <w:t>№ 225</w:t>
            </w:r>
            <w:r w:rsidRPr="00AB5495">
              <w:t xml:space="preserve"> «</w:t>
            </w:r>
            <w:r>
              <w:t>Смолевичи</w:t>
            </w:r>
            <w:r w:rsidRPr="00AB5495">
              <w:t xml:space="preserve"> - </w:t>
            </w:r>
            <w:proofErr w:type="spellStart"/>
            <w:r>
              <w:t>Мостище</w:t>
            </w:r>
            <w:proofErr w:type="spellEnd"/>
            <w:r w:rsidRPr="00AB5495">
              <w:t>»</w:t>
            </w:r>
            <w:bookmarkStart w:id="0" w:name="_GoBack"/>
            <w:bookmarkEnd w:id="0"/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6"/>
        <w:tblW w:w="10768" w:type="dxa"/>
        <w:tblLook w:val="04A0" w:firstRow="1" w:lastRow="0" w:firstColumn="1" w:lastColumn="0" w:noHBand="0" w:noVBand="1"/>
      </w:tblPr>
      <w:tblGrid>
        <w:gridCol w:w="2040"/>
        <w:gridCol w:w="2633"/>
        <w:gridCol w:w="1985"/>
        <w:gridCol w:w="2126"/>
        <w:gridCol w:w="1984"/>
      </w:tblGrid>
      <w:tr w:rsidR="00551095" w:rsidRPr="00CB005C" w:rsidTr="00A53C72">
        <w:tc>
          <w:tcPr>
            <w:tcW w:w="2040" w:type="dxa"/>
          </w:tcPr>
          <w:p w:rsidR="00551095" w:rsidRPr="00CB005C" w:rsidRDefault="00551095" w:rsidP="00A53C72">
            <w:pPr>
              <w:rPr>
                <w:b/>
                <w:sz w:val="16"/>
                <w:szCs w:val="16"/>
              </w:rPr>
            </w:pPr>
            <w:r w:rsidRPr="00CB005C">
              <w:rPr>
                <w:b/>
                <w:sz w:val="16"/>
                <w:szCs w:val="16"/>
              </w:rPr>
              <w:t>ЖД Вокзал (на Апуток)</w:t>
            </w:r>
          </w:p>
        </w:tc>
        <w:tc>
          <w:tcPr>
            <w:tcW w:w="2633" w:type="dxa"/>
          </w:tcPr>
          <w:p w:rsidR="00551095" w:rsidRPr="00CB005C" w:rsidRDefault="00551095" w:rsidP="00A53C72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5:38, 5:58, 14:06</w:t>
            </w:r>
          </w:p>
        </w:tc>
        <w:tc>
          <w:tcPr>
            <w:tcW w:w="1985" w:type="dxa"/>
          </w:tcPr>
          <w:p w:rsidR="00551095" w:rsidRPr="00CB005C" w:rsidRDefault="00551095" w:rsidP="00A53C72">
            <w:pPr>
              <w:rPr>
                <w:color w:val="FF0000"/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 xml:space="preserve">7:35, 16:40, </w:t>
            </w:r>
            <w:r w:rsidRPr="00CB005C">
              <w:rPr>
                <w:color w:val="FF0000"/>
                <w:sz w:val="16"/>
                <w:szCs w:val="16"/>
              </w:rPr>
              <w:t>9:45, 16:40</w:t>
            </w:r>
          </w:p>
        </w:tc>
        <w:tc>
          <w:tcPr>
            <w:tcW w:w="2126" w:type="dxa"/>
          </w:tcPr>
          <w:p w:rsidR="00551095" w:rsidRPr="00CB005C" w:rsidRDefault="00551095" w:rsidP="00A53C72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:rsidR="00551095" w:rsidRPr="00CB005C" w:rsidRDefault="00551095" w:rsidP="00A53C72">
            <w:pPr>
              <w:rPr>
                <w:sz w:val="16"/>
                <w:szCs w:val="16"/>
              </w:rPr>
            </w:pPr>
            <w:r w:rsidRPr="00CB005C">
              <w:rPr>
                <w:sz w:val="16"/>
                <w:szCs w:val="16"/>
              </w:rPr>
              <w:t>12:41</w:t>
            </w:r>
          </w:p>
        </w:tc>
      </w:tr>
    </w:tbl>
    <w:p w:rsidR="003274CC" w:rsidRDefault="003274CC" w:rsidP="00327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2864"/>
      </w:tblGrid>
      <w:tr w:rsidR="003274CC" w:rsidRPr="00B45179" w:rsidTr="00A53C72">
        <w:trPr>
          <w:trHeight w:val="2819"/>
          <w:jc w:val="center"/>
        </w:trPr>
        <w:tc>
          <w:tcPr>
            <w:tcW w:w="2830" w:type="dxa"/>
            <w:vAlign w:val="center"/>
          </w:tcPr>
          <w:p w:rsidR="003274CC" w:rsidRPr="00B45179" w:rsidRDefault="003274CC" w:rsidP="00A53C72">
            <w:pPr>
              <w:jc w:val="center"/>
              <w:rPr>
                <w:rFonts w:ascii="Times New Roman" w:hAnsi="Times New Roman" w:cs="Times New Roman"/>
                <w:sz w:val="280"/>
                <w:szCs w:val="280"/>
              </w:rPr>
            </w:pPr>
            <w:r w:rsidRPr="00B45179">
              <w:rPr>
                <w:rFonts w:ascii="Times New Roman" w:hAnsi="Times New Roman" w:cs="Times New Roman"/>
                <w:color w:val="FF0000"/>
                <w:sz w:val="280"/>
                <w:szCs w:val="280"/>
              </w:rPr>
              <w:lastRenderedPageBreak/>
              <w:t>А</w:t>
            </w:r>
          </w:p>
        </w:tc>
        <w:tc>
          <w:tcPr>
            <w:tcW w:w="12864" w:type="dxa"/>
            <w:vAlign w:val="center"/>
          </w:tcPr>
          <w:p w:rsidR="003274CC" w:rsidRPr="007F13E4" w:rsidRDefault="003274CC" w:rsidP="00A53C72">
            <w:pPr>
              <w:jc w:val="center"/>
              <w:rPr>
                <w:rFonts w:ascii="Times New Roman" w:hAnsi="Times New Roman" w:cs="Times New Roman"/>
                <w:sz w:val="200"/>
                <w:szCs w:val="200"/>
              </w:rPr>
            </w:pPr>
            <w:r w:rsidRPr="007F13E4">
              <w:rPr>
                <w:rFonts w:ascii="Times New Roman" w:hAnsi="Times New Roman" w:cs="Times New Roman"/>
                <w:sz w:val="200"/>
                <w:szCs w:val="200"/>
              </w:rPr>
              <w:t>Остановка</w:t>
            </w:r>
          </w:p>
        </w:tc>
      </w:tr>
    </w:tbl>
    <w:p w:rsidR="003274CC" w:rsidRDefault="003274CC" w:rsidP="003274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0"/>
      </w:tblGrid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№ 1/1У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Апуток -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Белореченская</w:t>
            </w:r>
            <w:proofErr w:type="spellEnd"/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Орджоникидзе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№ 222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Смолевичи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Дехань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№ 224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Смолевичи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Потичёво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№ 225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Смолевичи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Мостище</w:t>
            </w:r>
            <w:proofErr w:type="spellEnd"/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>»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по рабочим дням: </w:t>
            </w:r>
          </w:p>
        </w:tc>
      </w:tr>
      <w:tr w:rsidR="003274CC" w:rsidRPr="00AB5495" w:rsidTr="00A53C72">
        <w:tc>
          <w:tcPr>
            <w:tcW w:w="15410" w:type="dxa"/>
          </w:tcPr>
          <w:p w:rsidR="003274CC" w:rsidRPr="00AB5495" w:rsidRDefault="003274CC" w:rsidP="00A53C7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AB5495">
              <w:rPr>
                <w:rFonts w:ascii="Times New Roman" w:hAnsi="Times New Roman" w:cs="Times New Roman"/>
                <w:b/>
                <w:color w:val="FF0000"/>
                <w:sz w:val="40"/>
                <w:szCs w:val="40"/>
              </w:rPr>
              <w:t>по выходным дням:</w:t>
            </w:r>
            <w:r w:rsidRPr="00AB549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</w:p>
        </w:tc>
      </w:tr>
    </w:tbl>
    <w:p w:rsidR="001233B4" w:rsidRDefault="001233B4" w:rsidP="00551095">
      <w:pPr>
        <w:rPr>
          <w:rFonts w:ascii="Times New Roman" w:hAnsi="Times New Roman" w:cs="Times New Roman"/>
        </w:rPr>
      </w:pPr>
    </w:p>
    <w:sectPr w:rsidR="001233B4" w:rsidSect="00B451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95"/>
    <w:rsid w:val="000A5A3A"/>
    <w:rsid w:val="000E5A39"/>
    <w:rsid w:val="001233B4"/>
    <w:rsid w:val="00212423"/>
    <w:rsid w:val="00276174"/>
    <w:rsid w:val="002F3382"/>
    <w:rsid w:val="003274CC"/>
    <w:rsid w:val="004D2306"/>
    <w:rsid w:val="00551095"/>
    <w:rsid w:val="006B16A7"/>
    <w:rsid w:val="00745EEB"/>
    <w:rsid w:val="007C35E6"/>
    <w:rsid w:val="007F13E4"/>
    <w:rsid w:val="008F3733"/>
    <w:rsid w:val="00A04DE1"/>
    <w:rsid w:val="00AB5495"/>
    <w:rsid w:val="00AD7B04"/>
    <w:rsid w:val="00B45179"/>
    <w:rsid w:val="00B55532"/>
    <w:rsid w:val="00CC7183"/>
    <w:rsid w:val="00CE0191"/>
    <w:rsid w:val="00CE495C"/>
    <w:rsid w:val="00DE0A13"/>
    <w:rsid w:val="00E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8A21"/>
  <w15:chartTrackingRefBased/>
  <w15:docId w15:val="{8F1B45F4-6C97-43BE-BC92-8AC5F8C4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"/>
    <w:basedOn w:val="a0"/>
    <w:uiPriority w:val="1"/>
    <w:qFormat/>
    <w:rsid w:val="000A5A3A"/>
    <w:rPr>
      <w:color w:val="FF0000"/>
      <w:sz w:val="18"/>
      <w:szCs w:val="18"/>
    </w:rPr>
  </w:style>
  <w:style w:type="table" w:customStyle="1" w:styleId="2">
    <w:name w:val="Сетка таблицы2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0A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39"/>
    <w:rsid w:val="0032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39"/>
    <w:rsid w:val="0055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 маршрута"/>
    <w:basedOn w:val="a"/>
    <w:qFormat/>
    <w:rsid w:val="00AD7B04"/>
    <w:pPr>
      <w:spacing w:before="240" w:after="0" w:line="240" w:lineRule="auto"/>
    </w:pPr>
    <w:rPr>
      <w:rFonts w:ascii="Times New Roman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_Internet_!\Dropbox\&#1040;&#1074;&#1090;&#1086;&#1087;&#1072;&#1088;&#1082;\_MyDocuments_\&#1056;&#1072;&#1089;&#1087;&#1080;&#1089;&#1072;&#1085;&#1080;&#1103;\&#1064;&#1072;&#1073;&#1083;&#1086;&#1085;%20&#1088;&#1072;&#1089;&#1087;&#1080;&#1089;&#1072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расписания.dotx</Template>
  <TotalTime>34</TotalTime>
  <Pages>7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AP18</dc:creator>
  <cp:keywords/>
  <dc:description/>
  <cp:lastModifiedBy>autopark18@outlook.com</cp:lastModifiedBy>
  <cp:revision>14</cp:revision>
  <dcterms:created xsi:type="dcterms:W3CDTF">2019-02-26T12:24:00Z</dcterms:created>
  <dcterms:modified xsi:type="dcterms:W3CDTF">2019-02-26T13:06:00Z</dcterms:modified>
</cp:coreProperties>
</file>