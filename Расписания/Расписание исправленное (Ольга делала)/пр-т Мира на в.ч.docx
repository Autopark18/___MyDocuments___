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EAF" w:rsidRPr="00563E58" w:rsidRDefault="00490EAF" w:rsidP="00917A8B">
      <w:pPr>
        <w:rPr>
          <w:sz w:val="136"/>
          <w:szCs w:val="136"/>
        </w:rPr>
      </w:pPr>
      <w:r w:rsidRPr="00FB1F8F">
        <w:rPr>
          <w:color w:val="FF0000"/>
          <w:sz w:val="220"/>
          <w:szCs w:val="220"/>
        </w:rPr>
        <w:t>А</w:t>
      </w:r>
      <w:r>
        <w:rPr>
          <w:color w:val="FF0000"/>
          <w:sz w:val="220"/>
          <w:szCs w:val="220"/>
        </w:rPr>
        <w:t xml:space="preserve">    </w:t>
      </w:r>
      <w:r>
        <w:rPr>
          <w:sz w:val="160"/>
          <w:szCs w:val="160"/>
        </w:rPr>
        <w:t>проспект Мира</w:t>
      </w: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  <w:r w:rsidRPr="00673428">
        <w:rPr>
          <w:b/>
          <w:sz w:val="28"/>
          <w:szCs w:val="28"/>
        </w:rPr>
        <w:t>№ 1 «КЗТШ – ул. Труда»</w:t>
      </w:r>
    </w:p>
    <w:p w:rsidR="00490EAF" w:rsidRPr="00673428" w:rsidRDefault="00490EAF" w:rsidP="00673428">
      <w:pPr>
        <w:jc w:val="both"/>
        <w:rPr>
          <w:b/>
          <w:color w:val="C00000"/>
          <w:sz w:val="28"/>
          <w:szCs w:val="28"/>
        </w:rPr>
      </w:pPr>
      <w:r>
        <w:rPr>
          <w:b/>
          <w:sz w:val="28"/>
          <w:szCs w:val="28"/>
        </w:rPr>
        <w:t>по рабочим дням: 06.36</w:t>
      </w:r>
      <w:r w:rsidRPr="00673428">
        <w:rPr>
          <w:b/>
          <w:sz w:val="28"/>
          <w:szCs w:val="28"/>
        </w:rPr>
        <w:t>, 07.16,</w:t>
      </w:r>
      <w:r>
        <w:rPr>
          <w:b/>
          <w:sz w:val="28"/>
          <w:szCs w:val="28"/>
        </w:rPr>
        <w:t xml:space="preserve"> 07.36, </w:t>
      </w:r>
      <w:r w:rsidRPr="00673428">
        <w:rPr>
          <w:b/>
          <w:sz w:val="28"/>
          <w:szCs w:val="28"/>
        </w:rPr>
        <w:t>07.</w:t>
      </w:r>
      <w:r>
        <w:rPr>
          <w:b/>
          <w:sz w:val="28"/>
          <w:szCs w:val="28"/>
        </w:rPr>
        <w:t xml:space="preserve">56, </w:t>
      </w:r>
      <w:r w:rsidRPr="00673428">
        <w:rPr>
          <w:b/>
          <w:sz w:val="28"/>
          <w:szCs w:val="28"/>
        </w:rPr>
        <w:t>08.36,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09.01, 10.01,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 xml:space="preserve">11.36, </w:t>
      </w:r>
      <w:r>
        <w:rPr>
          <w:b/>
          <w:sz w:val="28"/>
          <w:szCs w:val="28"/>
        </w:rPr>
        <w:t xml:space="preserve">12.31, </w:t>
      </w:r>
      <w:r w:rsidRPr="00673428">
        <w:rPr>
          <w:b/>
          <w:sz w:val="28"/>
          <w:szCs w:val="28"/>
        </w:rPr>
        <w:t>13.</w:t>
      </w:r>
      <w:r>
        <w:rPr>
          <w:b/>
          <w:sz w:val="28"/>
          <w:szCs w:val="28"/>
        </w:rPr>
        <w:t>21</w:t>
      </w:r>
      <w:r w:rsidRPr="00673428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14.07,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15.36,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16.31,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16.56,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17.56,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18.16,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19.26,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20.56,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22.11, 23.1</w:t>
      </w:r>
      <w:r>
        <w:rPr>
          <w:b/>
          <w:sz w:val="28"/>
          <w:szCs w:val="28"/>
        </w:rPr>
        <w:t>6</w:t>
      </w:r>
      <w:r w:rsidRPr="00673428">
        <w:rPr>
          <w:b/>
          <w:sz w:val="28"/>
          <w:szCs w:val="28"/>
        </w:rPr>
        <w:t>.</w:t>
      </w:r>
    </w:p>
    <w:p w:rsidR="00490EAF" w:rsidRPr="00673428" w:rsidRDefault="00490EAF" w:rsidP="00673428">
      <w:pPr>
        <w:jc w:val="both"/>
        <w:rPr>
          <w:b/>
          <w:color w:val="C00000"/>
          <w:sz w:val="28"/>
          <w:szCs w:val="28"/>
        </w:rPr>
      </w:pPr>
      <w:r w:rsidRPr="00673428">
        <w:rPr>
          <w:b/>
          <w:color w:val="C00000"/>
          <w:sz w:val="28"/>
          <w:szCs w:val="28"/>
        </w:rPr>
        <w:t xml:space="preserve">по выходным дням: </w:t>
      </w:r>
      <w:r w:rsidRPr="00673428">
        <w:rPr>
          <w:b/>
          <w:sz w:val="28"/>
          <w:szCs w:val="28"/>
        </w:rPr>
        <w:t>07.26, 08.46,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09.26,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10.46,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11.26,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12.06,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12.47,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14.07,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14.46,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15.27,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16.06,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16.46,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17.26,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18.06,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19.26,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20.56,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22.</w:t>
      </w:r>
      <w:r>
        <w:rPr>
          <w:b/>
          <w:sz w:val="28"/>
          <w:szCs w:val="28"/>
        </w:rPr>
        <w:t>2</w:t>
      </w:r>
      <w:r w:rsidRPr="00673428">
        <w:rPr>
          <w:b/>
          <w:sz w:val="28"/>
          <w:szCs w:val="28"/>
        </w:rPr>
        <w:t>1.</w:t>
      </w: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  <w:r w:rsidRPr="00673428">
        <w:rPr>
          <w:b/>
          <w:sz w:val="28"/>
          <w:szCs w:val="28"/>
        </w:rPr>
        <w:t>№ 2 «ул.Рокоссовского – ул.Бажора»</w:t>
      </w: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  <w:r w:rsidRPr="00673428">
        <w:rPr>
          <w:b/>
          <w:sz w:val="28"/>
          <w:szCs w:val="28"/>
        </w:rPr>
        <w:t>по рабочим дням: 06.44,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08.07, 08.27, 09.49, 10.39, 11.24, 11.54, 13.04, 14.34,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15.57, 16.27,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17.13,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17.47, 18.42, 19.17, 20.17, 21.02, 22.26.</w:t>
      </w: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  <w:r w:rsidRPr="00673428">
        <w:rPr>
          <w:b/>
          <w:color w:val="C00000"/>
          <w:sz w:val="28"/>
          <w:szCs w:val="28"/>
        </w:rPr>
        <w:t>по выходным дням:</w:t>
      </w:r>
      <w:r w:rsidRPr="00673428">
        <w:rPr>
          <w:b/>
          <w:sz w:val="28"/>
          <w:szCs w:val="28"/>
        </w:rPr>
        <w:t xml:space="preserve"> 08.17, 09.27, 10.04, 11.29, 12.07, 13.27, 13.59, 14.47, 15.29, 16.07, 16.42, 17.27, 17.57, 18.47, 19.17, 20.07</w:t>
      </w:r>
      <w:r>
        <w:rPr>
          <w:b/>
          <w:sz w:val="28"/>
          <w:szCs w:val="28"/>
        </w:rPr>
        <w:t>, 21.27</w:t>
      </w:r>
      <w:r w:rsidRPr="00673428">
        <w:rPr>
          <w:b/>
          <w:sz w:val="28"/>
          <w:szCs w:val="28"/>
        </w:rPr>
        <w:t>.</w:t>
      </w: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  <w:r w:rsidRPr="00673428">
        <w:rPr>
          <w:b/>
          <w:sz w:val="28"/>
          <w:szCs w:val="28"/>
        </w:rPr>
        <w:t>№ 5 «ул.Рокоссовского – Воинская часть»</w:t>
      </w:r>
    </w:p>
    <w:p w:rsidR="00490EAF" w:rsidRPr="00673428" w:rsidRDefault="00490EAF" w:rsidP="00673428">
      <w:pPr>
        <w:jc w:val="both"/>
        <w:rPr>
          <w:b/>
          <w:color w:val="C00000"/>
          <w:sz w:val="28"/>
          <w:szCs w:val="28"/>
        </w:rPr>
      </w:pPr>
      <w:r w:rsidRPr="00673428">
        <w:rPr>
          <w:b/>
          <w:sz w:val="28"/>
          <w:szCs w:val="28"/>
        </w:rPr>
        <w:t xml:space="preserve">по рабочим дням: 06.44, </w:t>
      </w:r>
      <w:r>
        <w:rPr>
          <w:b/>
          <w:sz w:val="28"/>
          <w:szCs w:val="28"/>
        </w:rPr>
        <w:t xml:space="preserve">07.25, 07.33, 08.01, 08.46, 10.04, </w:t>
      </w:r>
      <w:r w:rsidRPr="00673428">
        <w:rPr>
          <w:b/>
          <w:sz w:val="28"/>
          <w:szCs w:val="28"/>
        </w:rPr>
        <w:t>11.19,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11.38, 12.34,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12.58,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13.44,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14.15,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15.38,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15.59,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16.58, 17.19,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18.18,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19.59,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20.58,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21.28,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22.03,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23.08.</w:t>
      </w:r>
    </w:p>
    <w:p w:rsidR="00490EAF" w:rsidRPr="00F027DC" w:rsidRDefault="00490EAF" w:rsidP="00FB1F8F">
      <w:pPr>
        <w:jc w:val="both"/>
        <w:rPr>
          <w:b/>
          <w:sz w:val="28"/>
          <w:szCs w:val="28"/>
        </w:rPr>
      </w:pPr>
      <w:r w:rsidRPr="00673428">
        <w:rPr>
          <w:b/>
          <w:color w:val="C00000"/>
          <w:sz w:val="28"/>
          <w:szCs w:val="28"/>
        </w:rPr>
        <w:t xml:space="preserve">по выходным дням: </w:t>
      </w:r>
      <w:r w:rsidRPr="00673428">
        <w:rPr>
          <w:b/>
          <w:sz w:val="28"/>
          <w:szCs w:val="28"/>
        </w:rPr>
        <w:t>06.45,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07.45,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08.29</w:t>
      </w:r>
      <w:r w:rsidRPr="00673428">
        <w:rPr>
          <w:sz w:val="28"/>
          <w:szCs w:val="28"/>
        </w:rPr>
        <w:t>(по сб.),</w:t>
      </w:r>
      <w:r>
        <w:rPr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09.00,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09.57,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10.23,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11.17,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12.37,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13.08,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14.26, 15.14,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15.45,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16.34,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17.05,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17.54, 18.28,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19.21</w:t>
      </w:r>
      <w:r w:rsidRPr="00673428">
        <w:rPr>
          <w:sz w:val="28"/>
          <w:szCs w:val="28"/>
        </w:rPr>
        <w:t>(по вс.)</w:t>
      </w:r>
      <w:r w:rsidRPr="00673428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19.45, 20.55, 21.59.</w:t>
      </w:r>
    </w:p>
    <w:p w:rsidR="00490EAF" w:rsidRPr="00F027DC" w:rsidRDefault="00490EAF" w:rsidP="00FB1F8F">
      <w:pPr>
        <w:jc w:val="both"/>
        <w:rPr>
          <w:b/>
          <w:sz w:val="28"/>
          <w:szCs w:val="28"/>
        </w:rPr>
      </w:pPr>
    </w:p>
    <w:p w:rsidR="00490EAF" w:rsidRPr="00FB1F8F" w:rsidRDefault="00490EAF" w:rsidP="00FB1F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№ 6 «</w:t>
      </w:r>
      <w:r w:rsidRPr="00FB1F8F">
        <w:rPr>
          <w:b/>
          <w:sz w:val="28"/>
          <w:szCs w:val="28"/>
        </w:rPr>
        <w:t xml:space="preserve">ул.Рокоссовского – </w:t>
      </w:r>
      <w:r>
        <w:rPr>
          <w:b/>
          <w:sz w:val="28"/>
          <w:szCs w:val="28"/>
        </w:rPr>
        <w:t>Воинская часть</w:t>
      </w:r>
      <w:r w:rsidRPr="00FB1F8F">
        <w:rPr>
          <w:b/>
          <w:sz w:val="28"/>
          <w:szCs w:val="28"/>
        </w:rPr>
        <w:t>»</w:t>
      </w:r>
    </w:p>
    <w:p w:rsidR="00490EAF" w:rsidRPr="00673428" w:rsidRDefault="00490EAF" w:rsidP="00FB1F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 рабочим дням: 06.59, 07.59, 15.26, 16.50, 18.20.</w:t>
      </w:r>
    </w:p>
    <w:p w:rsidR="00490EAF" w:rsidRPr="00FB1F8F" w:rsidRDefault="00490EAF" w:rsidP="00673428">
      <w:pPr>
        <w:jc w:val="both"/>
        <w:rPr>
          <w:b/>
          <w:sz w:val="28"/>
          <w:szCs w:val="28"/>
        </w:rPr>
      </w:pP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  <w:r w:rsidRPr="00673428">
        <w:rPr>
          <w:b/>
          <w:sz w:val="28"/>
          <w:szCs w:val="28"/>
        </w:rPr>
        <w:t>№ 6А «Пожарная часть – Воинская часть»</w:t>
      </w: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 рабочим дням:</w:t>
      </w:r>
      <w:r w:rsidRPr="00673428">
        <w:rPr>
          <w:b/>
          <w:sz w:val="28"/>
          <w:szCs w:val="28"/>
        </w:rPr>
        <w:t xml:space="preserve"> 08.57, 10.18, 11.59, 14.29, 15.59, 17.39.</w:t>
      </w: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</w:p>
    <w:p w:rsidR="00490EAF" w:rsidRPr="00673428" w:rsidRDefault="00490EAF" w:rsidP="00673428">
      <w:pPr>
        <w:jc w:val="both"/>
        <w:rPr>
          <w:b/>
          <w:sz w:val="28"/>
          <w:szCs w:val="28"/>
        </w:rPr>
      </w:pPr>
      <w:r w:rsidRPr="00673428">
        <w:rPr>
          <w:b/>
          <w:sz w:val="28"/>
          <w:szCs w:val="28"/>
        </w:rPr>
        <w:t>№ 7 «Ул. Магистральная – Воинская часть»</w:t>
      </w:r>
    </w:p>
    <w:p w:rsidR="00490EAF" w:rsidRPr="00673428" w:rsidRDefault="00490EAF" w:rsidP="00673428">
      <w:pPr>
        <w:jc w:val="both"/>
        <w:rPr>
          <w:b/>
          <w:color w:val="C00000"/>
          <w:sz w:val="28"/>
          <w:szCs w:val="28"/>
        </w:rPr>
      </w:pPr>
      <w:r w:rsidRPr="00673428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рабочим дням: 06.54,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07.34,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08.09,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08.24,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09.04,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09.29,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10.29,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10.49,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11.54,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12.09,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13.24,</w:t>
      </w:r>
      <w:r>
        <w:rPr>
          <w:b/>
          <w:sz w:val="28"/>
          <w:szCs w:val="28"/>
        </w:rPr>
        <w:t xml:space="preserve"> 13.49, </w:t>
      </w:r>
      <w:r w:rsidRPr="00673428">
        <w:rPr>
          <w:b/>
          <w:sz w:val="28"/>
          <w:szCs w:val="28"/>
        </w:rPr>
        <w:t>14.34,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14.49,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15.09,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15.49,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16.09,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16.39,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17.09,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17.39,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18.09,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19.09,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19.39,</w:t>
      </w:r>
      <w:r>
        <w:rPr>
          <w:b/>
          <w:sz w:val="28"/>
          <w:szCs w:val="28"/>
        </w:rPr>
        <w:t xml:space="preserve"> </w:t>
      </w:r>
      <w:r w:rsidRPr="00673428">
        <w:rPr>
          <w:b/>
          <w:sz w:val="28"/>
          <w:szCs w:val="28"/>
        </w:rPr>
        <w:t>20.34, 21.44.</w:t>
      </w:r>
    </w:p>
    <w:p w:rsidR="00490EAF" w:rsidRPr="00673428" w:rsidRDefault="00490EAF" w:rsidP="00673428">
      <w:pPr>
        <w:jc w:val="both"/>
        <w:rPr>
          <w:sz w:val="28"/>
          <w:szCs w:val="28"/>
        </w:rPr>
      </w:pPr>
      <w:r w:rsidRPr="00673428">
        <w:rPr>
          <w:b/>
          <w:color w:val="C00000"/>
          <w:sz w:val="28"/>
          <w:szCs w:val="28"/>
        </w:rPr>
        <w:t>по выходным дням:</w:t>
      </w:r>
      <w:r w:rsidRPr="00673428">
        <w:rPr>
          <w:b/>
          <w:sz w:val="28"/>
          <w:szCs w:val="28"/>
        </w:rPr>
        <w:t xml:space="preserve"> 08.14, 09.14, 10.34, 10.49, 11.</w:t>
      </w:r>
      <w:r>
        <w:rPr>
          <w:b/>
          <w:sz w:val="28"/>
          <w:szCs w:val="28"/>
        </w:rPr>
        <w:t>5</w:t>
      </w:r>
      <w:r w:rsidRPr="00673428">
        <w:rPr>
          <w:b/>
          <w:sz w:val="28"/>
          <w:szCs w:val="28"/>
        </w:rPr>
        <w:t>4, 12.14, 13.39, 14.34, 14.54, 15.54, 16.14, 17.14, 17.34, 18.34, 18.59, 20.34.</w:t>
      </w:r>
      <w:r w:rsidRPr="00673428">
        <w:rPr>
          <w:b/>
          <w:sz w:val="28"/>
          <w:szCs w:val="28"/>
        </w:rPr>
        <w:tab/>
      </w:r>
      <w:bookmarkStart w:id="0" w:name="_GoBack"/>
      <w:bookmarkEnd w:id="0"/>
    </w:p>
    <w:sectPr w:rsidR="00490EAF" w:rsidRPr="00673428" w:rsidSect="00FF2422">
      <w:pgSz w:w="16838" w:h="11906" w:orient="landscape"/>
      <w:pgMar w:top="0" w:right="641" w:bottom="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556A"/>
    <w:rsid w:val="00003339"/>
    <w:rsid w:val="0000469F"/>
    <w:rsid w:val="00011D9B"/>
    <w:rsid w:val="00026815"/>
    <w:rsid w:val="00033090"/>
    <w:rsid w:val="00045119"/>
    <w:rsid w:val="00051A36"/>
    <w:rsid w:val="00052CC2"/>
    <w:rsid w:val="000820C9"/>
    <w:rsid w:val="0009141E"/>
    <w:rsid w:val="00093CC4"/>
    <w:rsid w:val="000C61DA"/>
    <w:rsid w:val="000D2896"/>
    <w:rsid w:val="000E222B"/>
    <w:rsid w:val="000E3B41"/>
    <w:rsid w:val="000E637C"/>
    <w:rsid w:val="000F069A"/>
    <w:rsid w:val="000F1513"/>
    <w:rsid w:val="000F1E5D"/>
    <w:rsid w:val="001023B1"/>
    <w:rsid w:val="00120A86"/>
    <w:rsid w:val="00123C7B"/>
    <w:rsid w:val="001518EA"/>
    <w:rsid w:val="0016495A"/>
    <w:rsid w:val="00165D86"/>
    <w:rsid w:val="0017467E"/>
    <w:rsid w:val="00177C53"/>
    <w:rsid w:val="001836B7"/>
    <w:rsid w:val="00183B67"/>
    <w:rsid w:val="001A795D"/>
    <w:rsid w:val="001B556A"/>
    <w:rsid w:val="001B5BF5"/>
    <w:rsid w:val="001C3ED8"/>
    <w:rsid w:val="001D31D1"/>
    <w:rsid w:val="001E3E4B"/>
    <w:rsid w:val="00202734"/>
    <w:rsid w:val="00211DC6"/>
    <w:rsid w:val="00212E3B"/>
    <w:rsid w:val="00243C92"/>
    <w:rsid w:val="00245F6D"/>
    <w:rsid w:val="0025009C"/>
    <w:rsid w:val="002607CA"/>
    <w:rsid w:val="00271105"/>
    <w:rsid w:val="00280040"/>
    <w:rsid w:val="00281CF7"/>
    <w:rsid w:val="00286CCE"/>
    <w:rsid w:val="002A1EBE"/>
    <w:rsid w:val="002A5FA3"/>
    <w:rsid w:val="002B43FA"/>
    <w:rsid w:val="002C1A57"/>
    <w:rsid w:val="002C327B"/>
    <w:rsid w:val="002C40C8"/>
    <w:rsid w:val="002D4648"/>
    <w:rsid w:val="002D6832"/>
    <w:rsid w:val="002E3E59"/>
    <w:rsid w:val="002F3F7A"/>
    <w:rsid w:val="00301AA9"/>
    <w:rsid w:val="0031065E"/>
    <w:rsid w:val="003126BA"/>
    <w:rsid w:val="00330855"/>
    <w:rsid w:val="00344DE2"/>
    <w:rsid w:val="0034783B"/>
    <w:rsid w:val="003527E4"/>
    <w:rsid w:val="00352C41"/>
    <w:rsid w:val="00363A04"/>
    <w:rsid w:val="003816B2"/>
    <w:rsid w:val="00381A52"/>
    <w:rsid w:val="00383017"/>
    <w:rsid w:val="00384CB3"/>
    <w:rsid w:val="00396518"/>
    <w:rsid w:val="00397A1B"/>
    <w:rsid w:val="003B30D6"/>
    <w:rsid w:val="003C1A43"/>
    <w:rsid w:val="003C6494"/>
    <w:rsid w:val="003D3949"/>
    <w:rsid w:val="003F0443"/>
    <w:rsid w:val="00404A0D"/>
    <w:rsid w:val="00412C81"/>
    <w:rsid w:val="00415367"/>
    <w:rsid w:val="0043502C"/>
    <w:rsid w:val="00445A48"/>
    <w:rsid w:val="004468EB"/>
    <w:rsid w:val="00447034"/>
    <w:rsid w:val="00452DB5"/>
    <w:rsid w:val="004547D0"/>
    <w:rsid w:val="004559B4"/>
    <w:rsid w:val="004562A1"/>
    <w:rsid w:val="00472BB9"/>
    <w:rsid w:val="00485A89"/>
    <w:rsid w:val="00486B1B"/>
    <w:rsid w:val="00490EAF"/>
    <w:rsid w:val="004A44E4"/>
    <w:rsid w:val="004A59D4"/>
    <w:rsid w:val="004A6522"/>
    <w:rsid w:val="004C0452"/>
    <w:rsid w:val="004C7C68"/>
    <w:rsid w:val="004D5D84"/>
    <w:rsid w:val="004D6C51"/>
    <w:rsid w:val="004D701D"/>
    <w:rsid w:val="004E4182"/>
    <w:rsid w:val="004E6773"/>
    <w:rsid w:val="004E6C93"/>
    <w:rsid w:val="004F7625"/>
    <w:rsid w:val="00500EB4"/>
    <w:rsid w:val="00507E02"/>
    <w:rsid w:val="00515811"/>
    <w:rsid w:val="005173F6"/>
    <w:rsid w:val="0052317D"/>
    <w:rsid w:val="00524672"/>
    <w:rsid w:val="0052526A"/>
    <w:rsid w:val="005505D8"/>
    <w:rsid w:val="0055583C"/>
    <w:rsid w:val="005578DF"/>
    <w:rsid w:val="005601F5"/>
    <w:rsid w:val="005604D2"/>
    <w:rsid w:val="00563E58"/>
    <w:rsid w:val="00573761"/>
    <w:rsid w:val="00575DA0"/>
    <w:rsid w:val="00580A07"/>
    <w:rsid w:val="00581AB9"/>
    <w:rsid w:val="0058235C"/>
    <w:rsid w:val="005A3DA7"/>
    <w:rsid w:val="005A7DE7"/>
    <w:rsid w:val="005B52A4"/>
    <w:rsid w:val="005B7AC6"/>
    <w:rsid w:val="005C445A"/>
    <w:rsid w:val="005D5825"/>
    <w:rsid w:val="005E6049"/>
    <w:rsid w:val="005F466B"/>
    <w:rsid w:val="0060417F"/>
    <w:rsid w:val="0061340E"/>
    <w:rsid w:val="0061365E"/>
    <w:rsid w:val="00634C2C"/>
    <w:rsid w:val="006358D5"/>
    <w:rsid w:val="006479BE"/>
    <w:rsid w:val="0065286B"/>
    <w:rsid w:val="00656768"/>
    <w:rsid w:val="00666261"/>
    <w:rsid w:val="00670D0E"/>
    <w:rsid w:val="00673428"/>
    <w:rsid w:val="00674CCE"/>
    <w:rsid w:val="00683D0D"/>
    <w:rsid w:val="006B69CB"/>
    <w:rsid w:val="006D47C0"/>
    <w:rsid w:val="006F0201"/>
    <w:rsid w:val="006F6997"/>
    <w:rsid w:val="00702090"/>
    <w:rsid w:val="00714E34"/>
    <w:rsid w:val="0071577D"/>
    <w:rsid w:val="0071760D"/>
    <w:rsid w:val="00740E32"/>
    <w:rsid w:val="007517A6"/>
    <w:rsid w:val="00752BE6"/>
    <w:rsid w:val="00774E7B"/>
    <w:rsid w:val="007A3290"/>
    <w:rsid w:val="007C161C"/>
    <w:rsid w:val="007D1C82"/>
    <w:rsid w:val="007D443E"/>
    <w:rsid w:val="007D587F"/>
    <w:rsid w:val="007E361A"/>
    <w:rsid w:val="007E5F96"/>
    <w:rsid w:val="007E6CCD"/>
    <w:rsid w:val="007E73D9"/>
    <w:rsid w:val="008071FE"/>
    <w:rsid w:val="008143EC"/>
    <w:rsid w:val="008171F3"/>
    <w:rsid w:val="0082189A"/>
    <w:rsid w:val="008221C3"/>
    <w:rsid w:val="00844482"/>
    <w:rsid w:val="008448AC"/>
    <w:rsid w:val="00845762"/>
    <w:rsid w:val="008B20E3"/>
    <w:rsid w:val="008C1FE1"/>
    <w:rsid w:val="008D30C5"/>
    <w:rsid w:val="008D58D9"/>
    <w:rsid w:val="008D7C1E"/>
    <w:rsid w:val="008F2C9E"/>
    <w:rsid w:val="008F5FBB"/>
    <w:rsid w:val="00900287"/>
    <w:rsid w:val="00904123"/>
    <w:rsid w:val="00904393"/>
    <w:rsid w:val="00906C77"/>
    <w:rsid w:val="009146E9"/>
    <w:rsid w:val="00917A8B"/>
    <w:rsid w:val="00923DC9"/>
    <w:rsid w:val="00924408"/>
    <w:rsid w:val="009305E6"/>
    <w:rsid w:val="0093124E"/>
    <w:rsid w:val="009419EC"/>
    <w:rsid w:val="00942D10"/>
    <w:rsid w:val="00951584"/>
    <w:rsid w:val="00953FE5"/>
    <w:rsid w:val="009625E6"/>
    <w:rsid w:val="00964A86"/>
    <w:rsid w:val="00967AD6"/>
    <w:rsid w:val="00976D20"/>
    <w:rsid w:val="009775C0"/>
    <w:rsid w:val="00987C85"/>
    <w:rsid w:val="009923CE"/>
    <w:rsid w:val="00997D99"/>
    <w:rsid w:val="009A4541"/>
    <w:rsid w:val="009B3C82"/>
    <w:rsid w:val="009B4B95"/>
    <w:rsid w:val="009E6FBF"/>
    <w:rsid w:val="009F28A7"/>
    <w:rsid w:val="009F7F51"/>
    <w:rsid w:val="00A03DF5"/>
    <w:rsid w:val="00A14D1D"/>
    <w:rsid w:val="00A213BC"/>
    <w:rsid w:val="00A251C3"/>
    <w:rsid w:val="00A3362F"/>
    <w:rsid w:val="00A354AC"/>
    <w:rsid w:val="00A46944"/>
    <w:rsid w:val="00A902ED"/>
    <w:rsid w:val="00A93658"/>
    <w:rsid w:val="00AA73AC"/>
    <w:rsid w:val="00AB6214"/>
    <w:rsid w:val="00AC0157"/>
    <w:rsid w:val="00AD007B"/>
    <w:rsid w:val="00AD34AB"/>
    <w:rsid w:val="00AE4337"/>
    <w:rsid w:val="00B04340"/>
    <w:rsid w:val="00B1070A"/>
    <w:rsid w:val="00B14D7D"/>
    <w:rsid w:val="00B227CF"/>
    <w:rsid w:val="00B23367"/>
    <w:rsid w:val="00B34F68"/>
    <w:rsid w:val="00B64334"/>
    <w:rsid w:val="00B67DE1"/>
    <w:rsid w:val="00B8437C"/>
    <w:rsid w:val="00BA6644"/>
    <w:rsid w:val="00BB16D3"/>
    <w:rsid w:val="00BE41A6"/>
    <w:rsid w:val="00BE46AE"/>
    <w:rsid w:val="00C04E36"/>
    <w:rsid w:val="00C12C8F"/>
    <w:rsid w:val="00C1667B"/>
    <w:rsid w:val="00C24F67"/>
    <w:rsid w:val="00C310E1"/>
    <w:rsid w:val="00C34658"/>
    <w:rsid w:val="00C54A4E"/>
    <w:rsid w:val="00C6200D"/>
    <w:rsid w:val="00C643B6"/>
    <w:rsid w:val="00C74BDF"/>
    <w:rsid w:val="00C83ED1"/>
    <w:rsid w:val="00C86ED3"/>
    <w:rsid w:val="00CD4E67"/>
    <w:rsid w:val="00CF110E"/>
    <w:rsid w:val="00CF7A57"/>
    <w:rsid w:val="00D04288"/>
    <w:rsid w:val="00D1000E"/>
    <w:rsid w:val="00D10E54"/>
    <w:rsid w:val="00D1411E"/>
    <w:rsid w:val="00D21601"/>
    <w:rsid w:val="00D327E5"/>
    <w:rsid w:val="00D3490B"/>
    <w:rsid w:val="00D36004"/>
    <w:rsid w:val="00D40D83"/>
    <w:rsid w:val="00D45449"/>
    <w:rsid w:val="00D50E67"/>
    <w:rsid w:val="00D52EFE"/>
    <w:rsid w:val="00D555BE"/>
    <w:rsid w:val="00D6148A"/>
    <w:rsid w:val="00D6482E"/>
    <w:rsid w:val="00D92B4F"/>
    <w:rsid w:val="00DA253B"/>
    <w:rsid w:val="00DB396F"/>
    <w:rsid w:val="00DB7AFC"/>
    <w:rsid w:val="00DE7F4D"/>
    <w:rsid w:val="00E0605E"/>
    <w:rsid w:val="00E073F6"/>
    <w:rsid w:val="00E12A2D"/>
    <w:rsid w:val="00E206B6"/>
    <w:rsid w:val="00E31C2E"/>
    <w:rsid w:val="00E34FCE"/>
    <w:rsid w:val="00E46E2D"/>
    <w:rsid w:val="00E560EF"/>
    <w:rsid w:val="00E70162"/>
    <w:rsid w:val="00E802FA"/>
    <w:rsid w:val="00EC00FA"/>
    <w:rsid w:val="00EC0215"/>
    <w:rsid w:val="00ED387F"/>
    <w:rsid w:val="00ED4904"/>
    <w:rsid w:val="00ED4BBA"/>
    <w:rsid w:val="00ED4D26"/>
    <w:rsid w:val="00ED688D"/>
    <w:rsid w:val="00ED6D26"/>
    <w:rsid w:val="00EE17A1"/>
    <w:rsid w:val="00EE75F4"/>
    <w:rsid w:val="00EF6DBB"/>
    <w:rsid w:val="00F027DC"/>
    <w:rsid w:val="00F03696"/>
    <w:rsid w:val="00F13A7E"/>
    <w:rsid w:val="00F215D2"/>
    <w:rsid w:val="00F72FF6"/>
    <w:rsid w:val="00F82EE8"/>
    <w:rsid w:val="00F838CB"/>
    <w:rsid w:val="00F96D6F"/>
    <w:rsid w:val="00FA4DEB"/>
    <w:rsid w:val="00FB1F8F"/>
    <w:rsid w:val="00FC2F5D"/>
    <w:rsid w:val="00FC4743"/>
    <w:rsid w:val="00FD0F49"/>
    <w:rsid w:val="00FF0AB4"/>
    <w:rsid w:val="00FF2422"/>
    <w:rsid w:val="00FF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56A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B55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073F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E073F6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E073F6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rsid w:val="00E12A2D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07CA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33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238</Words>
  <Characters>1357</Characters>
  <Application>Microsoft Office Outlook</Application>
  <DocSecurity>0</DocSecurity>
  <Lines>0</Lines>
  <Paragraphs>0</Paragraphs>
  <ScaleCrop>false</ScaleCrop>
  <Company>Организация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движения по маршруту № 9 «Жодино-Калюжки» ( экспресс)</dc:title>
  <dc:subject/>
  <dc:creator>Server</dc:creator>
  <cp:keywords/>
  <dc:description/>
  <cp:lastModifiedBy>Server</cp:lastModifiedBy>
  <cp:revision>6</cp:revision>
  <cp:lastPrinted>2018-01-10T04:33:00Z</cp:lastPrinted>
  <dcterms:created xsi:type="dcterms:W3CDTF">2018-01-08T06:45:00Z</dcterms:created>
  <dcterms:modified xsi:type="dcterms:W3CDTF">2018-08-16T08:13:00Z</dcterms:modified>
</cp:coreProperties>
</file>