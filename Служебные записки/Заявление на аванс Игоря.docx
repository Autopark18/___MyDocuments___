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Директору филиала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«Автомобильный парк № 18»</w:t>
      </w:r>
    </w:p>
    <w:p w:rsidR="00E81841" w:rsidRPr="00E81841" w:rsidRDefault="00AE47EB" w:rsidP="00E81841">
      <w:pPr>
        <w:ind w:left="5664"/>
        <w:rPr>
          <w:sz w:val="28"/>
          <w:szCs w:val="28"/>
        </w:rPr>
      </w:pPr>
      <w:proofErr w:type="spellStart"/>
      <w:r>
        <w:rPr>
          <w:sz w:val="28"/>
          <w:szCs w:val="28"/>
        </w:rPr>
        <w:t>Чайкуну</w:t>
      </w:r>
      <w:proofErr w:type="spellEnd"/>
      <w:r>
        <w:rPr>
          <w:sz w:val="28"/>
          <w:szCs w:val="28"/>
        </w:rPr>
        <w:t xml:space="preserve"> И.Л.</w:t>
      </w:r>
    </w:p>
    <w:p w:rsidR="00E81841" w:rsidRPr="00E81841" w:rsidRDefault="00D6159B" w:rsidP="00E81841">
      <w:pPr>
        <w:ind w:left="5664"/>
        <w:rPr>
          <w:sz w:val="28"/>
          <w:szCs w:val="28"/>
        </w:rPr>
      </w:pPr>
      <w:r>
        <w:rPr>
          <w:sz w:val="28"/>
          <w:szCs w:val="28"/>
        </w:rPr>
        <w:t>Администратора сетей</w:t>
      </w:r>
    </w:p>
    <w:p w:rsidR="00E81841" w:rsidRPr="00E81841" w:rsidRDefault="00D6159B" w:rsidP="00E81841">
      <w:pPr>
        <w:ind w:left="5664"/>
        <w:rPr>
          <w:sz w:val="28"/>
          <w:szCs w:val="28"/>
        </w:rPr>
      </w:pPr>
      <w:r>
        <w:rPr>
          <w:sz w:val="28"/>
          <w:szCs w:val="28"/>
        </w:rPr>
        <w:t>Волкова И</w:t>
      </w:r>
      <w:r w:rsidR="00E81841" w:rsidRPr="00E81841">
        <w:rPr>
          <w:sz w:val="28"/>
          <w:szCs w:val="28"/>
        </w:rPr>
        <w:t>.А.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352F75" w:rsidP="00E81841">
      <w:pPr>
        <w:jc w:val="center"/>
        <w:rPr>
          <w:sz w:val="28"/>
          <w:szCs w:val="28"/>
        </w:rPr>
      </w:pPr>
      <w:r>
        <w:rPr>
          <w:sz w:val="28"/>
          <w:szCs w:val="28"/>
        </w:rPr>
        <w:t>Заявление</w:t>
      </w:r>
    </w:p>
    <w:p w:rsidR="00E81841" w:rsidRPr="00E81841" w:rsidRDefault="00E81841" w:rsidP="00E81841">
      <w:pPr>
        <w:jc w:val="center"/>
        <w:rPr>
          <w:sz w:val="28"/>
          <w:szCs w:val="28"/>
        </w:rPr>
      </w:pPr>
    </w:p>
    <w:p w:rsidR="00E81841" w:rsidRPr="00E81841" w:rsidRDefault="00352F75" w:rsidP="00E81841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Прошу выдать аванс в сумме 200 (двести) рублей</w:t>
      </w:r>
      <w:r w:rsidR="00D6159B">
        <w:rPr>
          <w:sz w:val="28"/>
          <w:szCs w:val="28"/>
        </w:rPr>
        <w:t xml:space="preserve"> с последующим удержанием из заработной платы</w:t>
      </w:r>
      <w:r>
        <w:rPr>
          <w:sz w:val="28"/>
          <w:szCs w:val="28"/>
        </w:rPr>
        <w:t>.</w:t>
      </w: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D6159B" w:rsidP="00E81841">
      <w:pPr>
        <w:ind w:firstLine="567"/>
        <w:rPr>
          <w:sz w:val="28"/>
          <w:szCs w:val="28"/>
        </w:rPr>
      </w:pPr>
      <w:r>
        <w:rPr>
          <w:sz w:val="28"/>
          <w:szCs w:val="28"/>
        </w:rPr>
        <w:t>Администратор сетей</w:t>
      </w:r>
      <w:r w:rsidR="00E81841" w:rsidRPr="00E81841">
        <w:rPr>
          <w:sz w:val="28"/>
          <w:szCs w:val="28"/>
        </w:rPr>
        <w:tab/>
      </w:r>
      <w:r w:rsidR="00E81841" w:rsidRPr="00E81841">
        <w:rPr>
          <w:sz w:val="28"/>
          <w:szCs w:val="28"/>
        </w:rPr>
        <w:tab/>
      </w:r>
      <w:r w:rsidR="00E81841" w:rsidRPr="00E81841">
        <w:rPr>
          <w:sz w:val="28"/>
          <w:szCs w:val="28"/>
        </w:rPr>
        <w:tab/>
      </w:r>
      <w:r w:rsidR="00E81841" w:rsidRPr="00E81841">
        <w:rPr>
          <w:sz w:val="28"/>
          <w:szCs w:val="28"/>
        </w:rPr>
        <w:tab/>
      </w:r>
      <w:r w:rsidR="00E81841" w:rsidRPr="00E81841">
        <w:rPr>
          <w:sz w:val="28"/>
          <w:szCs w:val="28"/>
        </w:rPr>
        <w:tab/>
      </w:r>
      <w:r w:rsidR="00E81841" w:rsidRPr="00E81841">
        <w:rPr>
          <w:sz w:val="28"/>
          <w:szCs w:val="28"/>
        </w:rPr>
        <w:tab/>
      </w:r>
      <w:r>
        <w:rPr>
          <w:sz w:val="28"/>
          <w:szCs w:val="28"/>
        </w:rPr>
        <w:t>Волков</w:t>
      </w:r>
      <w:r w:rsidR="00E81841" w:rsidRPr="00E81841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E81841" w:rsidRPr="00E81841">
        <w:rPr>
          <w:sz w:val="28"/>
          <w:szCs w:val="28"/>
        </w:rPr>
        <w:t>.А.</w:t>
      </w:r>
    </w:p>
    <w:p w:rsidR="00E81841" w:rsidRPr="00E81841" w:rsidRDefault="00E81841" w:rsidP="00E81841">
      <w:pPr>
        <w:ind w:left="3540" w:firstLine="708"/>
        <w:rPr>
          <w:sz w:val="28"/>
          <w:szCs w:val="28"/>
        </w:rPr>
      </w:pPr>
    </w:p>
    <w:p w:rsidR="00EF28B6" w:rsidRPr="00E81841" w:rsidRDefault="00D6159B" w:rsidP="00E81841">
      <w:pPr>
        <w:ind w:left="6372" w:firstLine="708"/>
        <w:rPr>
          <w:sz w:val="28"/>
          <w:szCs w:val="28"/>
        </w:rPr>
      </w:pPr>
      <w:r>
        <w:rPr>
          <w:sz w:val="28"/>
          <w:szCs w:val="28"/>
        </w:rPr>
        <w:t>15</w:t>
      </w:r>
      <w:r w:rsidR="00AE47EB">
        <w:rPr>
          <w:sz w:val="28"/>
          <w:szCs w:val="28"/>
        </w:rPr>
        <w:t>.10.2018</w:t>
      </w:r>
    </w:p>
    <w:sectPr w:rsidR="00EF28B6" w:rsidRPr="00E81841" w:rsidSect="004C7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AE47EB"/>
    <w:rsid w:val="001956E7"/>
    <w:rsid w:val="00352F75"/>
    <w:rsid w:val="00413CD3"/>
    <w:rsid w:val="004C7FA0"/>
    <w:rsid w:val="005013BE"/>
    <w:rsid w:val="005D07FB"/>
    <w:rsid w:val="00687391"/>
    <w:rsid w:val="007D6A23"/>
    <w:rsid w:val="00AE47EB"/>
    <w:rsid w:val="00B47B19"/>
    <w:rsid w:val="00B51B31"/>
    <w:rsid w:val="00B849DD"/>
    <w:rsid w:val="00C169AB"/>
    <w:rsid w:val="00C51B81"/>
    <w:rsid w:val="00D329AA"/>
    <w:rsid w:val="00D6159B"/>
    <w:rsid w:val="00DC0D79"/>
    <w:rsid w:val="00E564DE"/>
    <w:rsid w:val="00E75B8B"/>
    <w:rsid w:val="00E81841"/>
    <w:rsid w:val="00ED2DB7"/>
    <w:rsid w:val="00ED4FE1"/>
    <w:rsid w:val="00EF28B6"/>
    <w:rsid w:val="00F81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CD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_MyDocuments_!!!\Runa\Project\&#1040;&#1074;&#1090;&#1086;&#1087;&#1072;&#1088;&#1082;%20&#8470;18\&#1057;&#1083;&#1091;&#1078;&#1077;&#1073;&#1085;&#1099;&#1077;%20&#1079;&#1072;&#1087;&#1080;&#1089;&#1082;&#1080;%20&#1087;&#1086;%20&#1072;&#1074;&#1090;&#1086;\&#1057;&#1083;&#1091;&#1078;&#1077;&#1073;&#1085;&#1072;&#1103;%20&#1079;&#1072;&#1087;&#1080;&#1089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Служебная записка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>DG Win&amp;Soft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3</cp:revision>
  <dcterms:created xsi:type="dcterms:W3CDTF">2018-10-15T05:37:00Z</dcterms:created>
  <dcterms:modified xsi:type="dcterms:W3CDTF">2018-10-15T05:39:00Z</dcterms:modified>
</cp:coreProperties>
</file>