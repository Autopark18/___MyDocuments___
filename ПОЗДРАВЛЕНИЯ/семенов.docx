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B67" w:rsidRDefault="004B399B">
      <w:r w:rsidRPr="004B399B">
        <w:rPr>
          <w:noProof/>
          <w:lang w:val="be-BY" w:eastAsia="be-B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74.2pt;margin-top:70.1pt;width:273.05pt;height:29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" filled="f" stroked="f">
            <v:textbox>
              <w:txbxContent>
                <w:p w:rsidR="00634039" w:rsidRDefault="00634039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</w:pPr>
                  <w:r w:rsidRPr="00634039"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  <w:t>ГРАМОТА</w:t>
                  </w:r>
                </w:p>
                <w:p w:rsidR="00112AA4" w:rsidRPr="00112AA4" w:rsidRDefault="00112AA4" w:rsidP="001E457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12AA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 номинации</w:t>
                  </w:r>
                </w:p>
                <w:p w:rsidR="001E4576" w:rsidRDefault="00163955" w:rsidP="001E457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112AA4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 xml:space="preserve">«Борец с браком» </w:t>
                  </w:r>
                </w:p>
                <w:p w:rsidR="00112AA4" w:rsidRDefault="00112AA4" w:rsidP="001E457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вручается</w:t>
                  </w:r>
                </w:p>
                <w:p w:rsidR="00112AA4" w:rsidRDefault="00112AA4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  <w:t>СЕМЕНОВУ</w:t>
                  </w:r>
                </w:p>
                <w:p w:rsidR="00112AA4" w:rsidRPr="00112AA4" w:rsidRDefault="00112AA4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  <w:t>ВЛАДИМИРУ</w:t>
                  </w:r>
                </w:p>
                <w:p w:rsidR="003756FE" w:rsidRDefault="00163955" w:rsidP="003756F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12AA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за своевременный ремонт техники</w:t>
                  </w:r>
                  <w:r w:rsidR="00F324AC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,</w:t>
                  </w:r>
                </w:p>
                <w:p w:rsidR="000F3DE7" w:rsidRPr="00112AA4" w:rsidRDefault="00F324AC" w:rsidP="003756F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324AC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за бодр</w:t>
                  </w:r>
                  <w:r w:rsidR="000F3DE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ый дух и неунывающее настроение, н</w:t>
                  </w:r>
                  <w:r w:rsidR="000F3DE7" w:rsidRPr="000F3DE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есмотря на то, что часто приходится вступать в неравный бой </w:t>
                  </w:r>
                  <w:bookmarkStart w:id="0" w:name="_GoBack"/>
                  <w:bookmarkEnd w:id="0"/>
                  <w:r w:rsidR="000F3DE7" w:rsidRPr="000F3DE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с проблемами</w:t>
                  </w:r>
                  <w:r w:rsidR="000F3DE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31707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2562</wp:posOffset>
            </wp:positionH>
            <wp:positionV relativeFrom="paragraph">
              <wp:posOffset>2562</wp:posOffset>
            </wp:positionV>
            <wp:extent cx="9963807" cy="684187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!!!___223f_card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807" cy="684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5B67" w:rsidSect="0031707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141"/>
  <w:characterSpacingControl w:val="doNotCompress"/>
  <w:compat/>
  <w:rsids>
    <w:rsidRoot w:val="00163955"/>
    <w:rsid w:val="0000486C"/>
    <w:rsid w:val="00075B67"/>
    <w:rsid w:val="000F3DE7"/>
    <w:rsid w:val="00112AA4"/>
    <w:rsid w:val="00163955"/>
    <w:rsid w:val="001E4576"/>
    <w:rsid w:val="0031707C"/>
    <w:rsid w:val="003756FE"/>
    <w:rsid w:val="004B399B"/>
    <w:rsid w:val="00634039"/>
    <w:rsid w:val="006A7167"/>
    <w:rsid w:val="00AA652E"/>
    <w:rsid w:val="00ED3CC3"/>
    <w:rsid w:val="00F32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9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1040;&#1076;&#1084;&#1080;&#1085;&#1080;&#1089;&#1090;&#1088;&#1072;&#1090;&#1086;&#1088;\Local%20Settings\Temporary%20Internet%20Files\Content.MSO\F0587B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32492-A899-4F27-9747-DC9FC10BF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F0587B20.dotx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BUH1</dc:creator>
  <cp:keywords/>
  <dc:description/>
  <cp:lastModifiedBy>User</cp:lastModifiedBy>
  <cp:revision>9</cp:revision>
  <dcterms:created xsi:type="dcterms:W3CDTF">2019-02-20T12:22:00Z</dcterms:created>
  <dcterms:modified xsi:type="dcterms:W3CDTF">2019-02-22T06:12:00Z</dcterms:modified>
</cp:coreProperties>
</file>