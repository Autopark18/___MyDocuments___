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7A" w:rsidRDefault="007F077A"/>
    <w:p w:rsidR="00075B67" w:rsidRDefault="002A5366">
      <w:r w:rsidRPr="002A5366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1A79D0" w:rsidRPr="001A79D0" w:rsidRDefault="001A79D0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7C5F57" w:rsidRDefault="001A79D0" w:rsidP="007C5F57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«</w:t>
                  </w:r>
                  <w:r w:rsidR="007F077A" w:rsidRPr="001A79D0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Наш пострел везде поспел!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» вручается</w:t>
                  </w:r>
                </w:p>
                <w:p w:rsidR="001A79D0" w:rsidRPr="007C5F57" w:rsidRDefault="001A79D0" w:rsidP="007C5F57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ЗМЕЕВУ</w:t>
                  </w:r>
                </w:p>
                <w:p w:rsidR="001A79D0" w:rsidRDefault="001A79D0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МАКСИМУ</w:t>
                  </w:r>
                </w:p>
                <w:p w:rsidR="001E3530" w:rsidRDefault="007C5F57" w:rsidP="001E35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C5F5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За мужество в деле совмещения приятного с полезным и подтверждение поговорки "Делу - время, </w:t>
                  </w:r>
                </w:p>
                <w:p w:rsidR="007C5F57" w:rsidRPr="007C5F57" w:rsidRDefault="007C5F57" w:rsidP="001E35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C5F5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а потехе - два"</w:t>
                  </w:r>
                </w:p>
              </w:txbxContent>
            </v:textbox>
            <w10:wrap type="square"/>
          </v:shape>
        </w:pict>
      </w:r>
      <w:bookmarkStart w:id="0" w:name="_GoBack"/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7F077A"/>
    <w:rsid w:val="0000486C"/>
    <w:rsid w:val="00075B67"/>
    <w:rsid w:val="001A79D0"/>
    <w:rsid w:val="001E3530"/>
    <w:rsid w:val="002A5366"/>
    <w:rsid w:val="0031707C"/>
    <w:rsid w:val="00634039"/>
    <w:rsid w:val="006A7167"/>
    <w:rsid w:val="007C5F57"/>
    <w:rsid w:val="007F077A"/>
    <w:rsid w:val="00AA652E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B6E9-EF7B-47CF-91FA-B3110FBB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6</cp:revision>
  <dcterms:created xsi:type="dcterms:W3CDTF">2019-02-20T12:18:00Z</dcterms:created>
  <dcterms:modified xsi:type="dcterms:W3CDTF">2019-02-22T06:01:00Z</dcterms:modified>
</cp:coreProperties>
</file>