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5B67" w:rsidRDefault="00317F05">
      <w:r w:rsidRPr="00317F05">
        <w:rPr>
          <w:noProof/>
          <w:lang w:val="be-BY" w:eastAsia="be-BY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2" o:spid="_x0000_s1026" type="#_x0000_t202" style="position:absolute;margin-left:74.2pt;margin-top:70.1pt;width:273.05pt;height:293.4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" filled="f" stroked="f">
            <v:textbox>
              <w:txbxContent>
                <w:p w:rsidR="00634039" w:rsidRDefault="00634039" w:rsidP="00634039">
                  <w:pPr>
                    <w:jc w:val="center"/>
                    <w:rPr>
                      <w:rFonts w:ascii="Times New Roman" w:hAnsi="Times New Roman" w:cs="Times New Roman"/>
                      <w:b/>
                      <w:color w:val="FF0000"/>
                      <w:sz w:val="72"/>
                      <w:szCs w:val="72"/>
                    </w:rPr>
                  </w:pPr>
                  <w:r w:rsidRPr="00634039">
                    <w:rPr>
                      <w:rFonts w:ascii="Times New Roman" w:hAnsi="Times New Roman" w:cs="Times New Roman"/>
                      <w:b/>
                      <w:color w:val="FF0000"/>
                      <w:sz w:val="72"/>
                      <w:szCs w:val="72"/>
                    </w:rPr>
                    <w:t>ГРАМОТА</w:t>
                  </w:r>
                </w:p>
                <w:p w:rsidR="0017729D" w:rsidRPr="008F12EE" w:rsidRDefault="0017729D" w:rsidP="008F12EE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8F12EE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В номинации</w:t>
                  </w:r>
                </w:p>
                <w:p w:rsidR="008F12EE" w:rsidRDefault="008F12EE" w:rsidP="008F12EE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>" Скромняга парень"</w:t>
                  </w:r>
                </w:p>
                <w:p w:rsidR="0017729D" w:rsidRPr="008F12EE" w:rsidRDefault="0017729D" w:rsidP="008F12EE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8F12EE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вручается</w:t>
                  </w:r>
                </w:p>
                <w:p w:rsidR="0017729D" w:rsidRDefault="0017729D" w:rsidP="00634039">
                  <w:pPr>
                    <w:jc w:val="center"/>
                    <w:rPr>
                      <w:rFonts w:ascii="Times New Roman" w:hAnsi="Times New Roman" w:cs="Times New Roman"/>
                      <w:b/>
                      <w:color w:val="FF0000"/>
                      <w:sz w:val="40"/>
                      <w:szCs w:val="40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FF0000"/>
                      <w:sz w:val="40"/>
                      <w:szCs w:val="40"/>
                    </w:rPr>
                    <w:t>СТОЛЯРИКУ</w:t>
                  </w:r>
                </w:p>
                <w:p w:rsidR="0017729D" w:rsidRPr="0017729D" w:rsidRDefault="0017729D" w:rsidP="00634039">
                  <w:pPr>
                    <w:jc w:val="center"/>
                    <w:rPr>
                      <w:rFonts w:ascii="Times New Roman" w:hAnsi="Times New Roman" w:cs="Times New Roman"/>
                      <w:b/>
                      <w:color w:val="FF0000"/>
                      <w:sz w:val="40"/>
                      <w:szCs w:val="40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FF0000"/>
                      <w:sz w:val="40"/>
                      <w:szCs w:val="40"/>
                    </w:rPr>
                    <w:t>АРТЕМУ</w:t>
                  </w:r>
                </w:p>
                <w:p w:rsidR="008F12EE" w:rsidRDefault="0017729D" w:rsidP="00634039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17729D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За подтверждение принципа </w:t>
                  </w:r>
                </w:p>
                <w:p w:rsidR="0017729D" w:rsidRPr="0017729D" w:rsidRDefault="0017729D" w:rsidP="00634039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17729D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"Тише едешь - дальше будешь" </w:t>
                  </w:r>
                  <w:bookmarkStart w:id="0" w:name="_GoBack"/>
                  <w:bookmarkEnd w:id="0"/>
                </w:p>
              </w:txbxContent>
            </v:textbox>
            <w10:wrap type="square"/>
          </v:shape>
        </w:pict>
      </w:r>
      <w:r w:rsidR="0031707C"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2562</wp:posOffset>
            </wp:positionH>
            <wp:positionV relativeFrom="paragraph">
              <wp:posOffset>2562</wp:posOffset>
            </wp:positionV>
            <wp:extent cx="9963807" cy="6841872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!!!___223f_card0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63807" cy="6841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75B67" w:rsidSect="0031707C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 Light">
    <w:altName w:val="Segoe UI"/>
    <w:charset w:val="CC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hyphenationZone w:val="141"/>
  <w:characterSpacingControl w:val="doNotCompress"/>
  <w:compat/>
  <w:rsids>
    <w:rsidRoot w:val="0017729D"/>
    <w:rsid w:val="0000486C"/>
    <w:rsid w:val="00075B67"/>
    <w:rsid w:val="0017729D"/>
    <w:rsid w:val="0031707C"/>
    <w:rsid w:val="00317F05"/>
    <w:rsid w:val="00634039"/>
    <w:rsid w:val="006A7167"/>
    <w:rsid w:val="008F12EE"/>
    <w:rsid w:val="00AA652E"/>
    <w:rsid w:val="00DE66BC"/>
    <w:rsid w:val="00ED3C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7F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192.168.1.100\guest\&#1044;&#1083;&#1103;%20&#1042;&#1080;&#1082;&#1080;\&#1055;&#1086;&#1079;&#1076;&#1088;&#1072;&#1074;&#1083;&#1077;&#1085;&#1080;&#1103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7F4396-902C-4D64-8F75-E5420B881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Поздравления.dotx</Template>
  <TotalTime>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BUH1</dc:creator>
  <cp:keywords/>
  <dc:description/>
  <cp:lastModifiedBy>User</cp:lastModifiedBy>
  <cp:revision>4</cp:revision>
  <dcterms:created xsi:type="dcterms:W3CDTF">2019-02-21T07:51:00Z</dcterms:created>
  <dcterms:modified xsi:type="dcterms:W3CDTF">2019-02-22T06:13:00Z</dcterms:modified>
</cp:coreProperties>
</file>