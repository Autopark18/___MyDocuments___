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67" w:rsidRDefault="00634039">
      <w:r>
        <w:rPr>
          <w:noProof/>
          <w:lang w:val="be-BY" w:eastAsia="be-B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890270</wp:posOffset>
                </wp:positionV>
                <wp:extent cx="3467735" cy="37261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372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039" w:rsidRDefault="00634039" w:rsidP="00634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6340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</w:rPr>
                              <w:t>ГРАМОТА</w:t>
                            </w:r>
                          </w:p>
                          <w:p w:rsidR="0017729D" w:rsidRPr="0017729D" w:rsidRDefault="0017729D" w:rsidP="00634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772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В номинации</w:t>
                            </w:r>
                          </w:p>
                          <w:p w:rsidR="0017729D" w:rsidRDefault="00542227" w:rsidP="00634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«Обаятельная улыбка»</w:t>
                            </w: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729D" w:rsidRPr="001772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вручается</w:t>
                            </w:r>
                          </w:p>
                          <w:p w:rsidR="0017729D" w:rsidRDefault="0017729D" w:rsidP="00634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СТОЛЯРИКУ</w:t>
                            </w:r>
                          </w:p>
                          <w:p w:rsidR="0017729D" w:rsidRDefault="0017729D" w:rsidP="00634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АРТЕМУ</w:t>
                            </w:r>
                          </w:p>
                          <w:p w:rsidR="00542227" w:rsidRPr="00542227" w:rsidRDefault="00542227" w:rsidP="00542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Улыбкой дарим рай, блаженство,</w:t>
                            </w:r>
                          </w:p>
                          <w:p w:rsidR="00542227" w:rsidRPr="00542227" w:rsidRDefault="00542227" w:rsidP="00542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 улыбкой утешаем мы детей.</w:t>
                            </w:r>
                          </w:p>
                          <w:p w:rsidR="00542227" w:rsidRPr="00542227" w:rsidRDefault="00542227" w:rsidP="00542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Улыбка приближает к совершенству,</w:t>
                            </w:r>
                          </w:p>
                          <w:p w:rsidR="00542227" w:rsidRPr="00542227" w:rsidRDefault="00542227" w:rsidP="005422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4222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 в мире нет оружия сильней.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    <v:textbox>
                  <w:txbxContent>
                    <w:p w:rsidR="00634039" w:rsidRDefault="00634039" w:rsidP="00634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634039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</w:rPr>
                        <w:t>ГРАМОТА</w:t>
                      </w:r>
                    </w:p>
                    <w:p w:rsidR="0017729D" w:rsidRPr="0017729D" w:rsidRDefault="0017729D" w:rsidP="00634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772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В номинации</w:t>
                      </w:r>
                    </w:p>
                    <w:p w:rsidR="0017729D" w:rsidRDefault="00542227" w:rsidP="00634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4222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«Обаятельная улыбка»</w:t>
                      </w:r>
                      <w:r w:rsidRPr="0054222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7729D" w:rsidRPr="0017729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вручается</w:t>
                      </w:r>
                    </w:p>
                    <w:p w:rsidR="0017729D" w:rsidRDefault="0017729D" w:rsidP="00634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  <w:t>СТОЛЯРИКУ</w:t>
                      </w:r>
                    </w:p>
                    <w:p w:rsidR="0017729D" w:rsidRDefault="0017729D" w:rsidP="00634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  <w:t>АРТЕМУ</w:t>
                      </w:r>
                    </w:p>
                    <w:p w:rsidR="00542227" w:rsidRPr="00542227" w:rsidRDefault="00542227" w:rsidP="005422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422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Улыбкой дарим рай, блаженство,</w:t>
                      </w:r>
                    </w:p>
                    <w:p w:rsidR="00542227" w:rsidRPr="00542227" w:rsidRDefault="00542227" w:rsidP="005422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422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 улыбкой утешаем мы детей.</w:t>
                      </w:r>
                    </w:p>
                    <w:p w:rsidR="00542227" w:rsidRPr="00542227" w:rsidRDefault="00542227" w:rsidP="005422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422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Улыбка приближает к совершенству,</w:t>
                      </w:r>
                    </w:p>
                    <w:p w:rsidR="00542227" w:rsidRPr="00542227" w:rsidRDefault="00542227" w:rsidP="005422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4222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 в мире нет оружия сильней.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31707C">
        <w:rPr>
          <w:noProof/>
          <w:lang w:val="be-BY" w:eastAsia="be-B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9D"/>
    <w:rsid w:val="0000486C"/>
    <w:rsid w:val="00075B67"/>
    <w:rsid w:val="0017729D"/>
    <w:rsid w:val="0031707C"/>
    <w:rsid w:val="00542227"/>
    <w:rsid w:val="00634039"/>
    <w:rsid w:val="006A7167"/>
    <w:rsid w:val="00AA652E"/>
    <w:rsid w:val="00E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E1208-6720-42CD-BFD1-97714318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12370-1149-40D7-A84F-20CFC02C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BUH1</cp:lastModifiedBy>
  <cp:revision>2</cp:revision>
  <dcterms:created xsi:type="dcterms:W3CDTF">2019-02-22T05:50:00Z</dcterms:created>
  <dcterms:modified xsi:type="dcterms:W3CDTF">2019-02-22T05:50:00Z</dcterms:modified>
</cp:coreProperties>
</file>