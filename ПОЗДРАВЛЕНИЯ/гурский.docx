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B67" w:rsidRDefault="00EA28F6">
      <w:r w:rsidRPr="00EA28F6">
        <w:rPr>
          <w:noProof/>
          <w:lang w:val="be-BY" w:eastAsia="be-B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74.2pt;margin-top:70.1pt;width:273.05pt;height:29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" filled="f" stroked="f">
            <v:textbox>
              <w:txbxContent>
                <w:p w:rsidR="00533456" w:rsidRDefault="00634039" w:rsidP="00533456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</w:pPr>
                  <w:r w:rsidRPr="00634039"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  <w:t>ГРАМОТА</w:t>
                  </w:r>
                </w:p>
                <w:p w:rsidR="00533456" w:rsidRPr="00E1278C" w:rsidRDefault="00533456" w:rsidP="00E1278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1278C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 номинации</w:t>
                  </w:r>
                </w:p>
                <w:p w:rsidR="00E1278C" w:rsidRPr="00E1278C" w:rsidRDefault="00533456" w:rsidP="00E1278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E1278C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"Техническая жилка"</w:t>
                  </w:r>
                </w:p>
                <w:p w:rsidR="00533456" w:rsidRPr="00E1278C" w:rsidRDefault="00533456" w:rsidP="00E1278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1278C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вручается</w:t>
                  </w:r>
                </w:p>
                <w:p w:rsidR="00533456" w:rsidRDefault="00533456" w:rsidP="00533456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  <w:t>ГУРСКОМУ</w:t>
                  </w:r>
                </w:p>
                <w:p w:rsidR="00533456" w:rsidRPr="00533456" w:rsidRDefault="00533456" w:rsidP="00533456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  <w:t>НЕСТОРУ</w:t>
                  </w:r>
                </w:p>
                <w:p w:rsidR="00533456" w:rsidRPr="00442B01" w:rsidRDefault="00533456" w:rsidP="00533456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42B0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Вы с техникой у нас "</w:t>
                  </w:r>
                  <w:proofErr w:type="gramStart"/>
                  <w:r w:rsidRPr="00442B0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</w:t>
                  </w:r>
                  <w:proofErr w:type="gramEnd"/>
                  <w:r w:rsidRPr="00442B0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ты",</w:t>
                  </w:r>
                </w:p>
                <w:p w:rsidR="00533456" w:rsidRPr="00442B01" w:rsidRDefault="00533456" w:rsidP="00533456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42B0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Так пусть исполнятся мечты!</w:t>
                  </w:r>
                </w:p>
                <w:p w:rsidR="00533456" w:rsidRPr="00442B01" w:rsidRDefault="00533456" w:rsidP="00533456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42B0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Недаром Вы для всех пример,</w:t>
                  </w:r>
                </w:p>
                <w:p w:rsidR="00533456" w:rsidRPr="00442B01" w:rsidRDefault="00533456" w:rsidP="00533456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42B0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Как бизнесмен, как </w:t>
                  </w:r>
                  <w:r w:rsidR="00BF5820" w:rsidRPr="00442B0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главный </w:t>
                  </w:r>
                  <w:r w:rsidRPr="00442B0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инженер!</w:t>
                  </w:r>
                </w:p>
              </w:txbxContent>
            </v:textbox>
            <w10:wrap type="square"/>
          </v:shape>
        </w:pict>
      </w:r>
      <w:bookmarkStart w:id="0" w:name="_GoBack"/>
      <w:r w:rsidR="0031707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2562</wp:posOffset>
            </wp:positionH>
            <wp:positionV relativeFrom="paragraph">
              <wp:posOffset>2562</wp:posOffset>
            </wp:positionV>
            <wp:extent cx="9963807" cy="684187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!!!___223f_card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807" cy="684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075B67" w:rsidSect="0031707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141"/>
  <w:characterSpacingControl w:val="doNotCompress"/>
  <w:compat/>
  <w:rsids>
    <w:rsidRoot w:val="00533456"/>
    <w:rsid w:val="0000486C"/>
    <w:rsid w:val="00075B67"/>
    <w:rsid w:val="0031707C"/>
    <w:rsid w:val="00442B01"/>
    <w:rsid w:val="00533456"/>
    <w:rsid w:val="00634039"/>
    <w:rsid w:val="006A7167"/>
    <w:rsid w:val="00AA652E"/>
    <w:rsid w:val="00BF5820"/>
    <w:rsid w:val="00E1278C"/>
    <w:rsid w:val="00EA28F6"/>
    <w:rsid w:val="00ED3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8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68.1.100\guest\&#1044;&#1083;&#1103;%20&#1042;&#1080;&#1082;&#1080;\&#1055;&#1086;&#1079;&#1076;&#1088;&#1072;&#1074;&#1083;&#1077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7448D-DDA2-42FE-835C-D9BC38C29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Поздравления.dotx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BUH1</dc:creator>
  <cp:keywords/>
  <dc:description/>
  <cp:lastModifiedBy>User</cp:lastModifiedBy>
  <cp:revision>6</cp:revision>
  <dcterms:created xsi:type="dcterms:W3CDTF">2019-02-20T11:41:00Z</dcterms:created>
  <dcterms:modified xsi:type="dcterms:W3CDTF">2019-02-22T06:00:00Z</dcterms:modified>
</cp:coreProperties>
</file>