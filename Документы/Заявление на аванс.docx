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AE47EB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352F75" w:rsidP="00E81841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E81841" w:rsidRPr="00E81841" w:rsidRDefault="00352F75" w:rsidP="00E8184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Прошу выдать аванс в сумме 200 (двести) рублей.</w:t>
      </w: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3540" w:firstLine="708"/>
        <w:rPr>
          <w:sz w:val="28"/>
          <w:szCs w:val="28"/>
        </w:rPr>
      </w:pPr>
    </w:p>
    <w:p w:rsidR="00EF28B6" w:rsidRPr="00E81841" w:rsidRDefault="00352F75" w:rsidP="00E81841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09</w:t>
      </w:r>
      <w:r w:rsidR="00AE47EB">
        <w:rPr>
          <w:sz w:val="28"/>
          <w:szCs w:val="28"/>
        </w:rPr>
        <w:t>.10.2018</w:t>
      </w:r>
    </w:p>
    <w:sectPr w:rsidR="00EF28B6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E47EB"/>
    <w:rsid w:val="001956E7"/>
    <w:rsid w:val="00352F75"/>
    <w:rsid w:val="00413CD3"/>
    <w:rsid w:val="004C7FA0"/>
    <w:rsid w:val="005013BE"/>
    <w:rsid w:val="005D07FB"/>
    <w:rsid w:val="00687391"/>
    <w:rsid w:val="007D6A23"/>
    <w:rsid w:val="00AE47EB"/>
    <w:rsid w:val="00B47B19"/>
    <w:rsid w:val="00B51B31"/>
    <w:rsid w:val="00B849DD"/>
    <w:rsid w:val="00C51B81"/>
    <w:rsid w:val="00D329AA"/>
    <w:rsid w:val="00E564DE"/>
    <w:rsid w:val="00E75B8B"/>
    <w:rsid w:val="00E81841"/>
    <w:rsid w:val="00ED2DB7"/>
    <w:rsid w:val="00ED4FE1"/>
    <w:rsid w:val="00EF28B6"/>
    <w:rsid w:val="00F8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DG Win&amp;Soft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2</cp:revision>
  <dcterms:created xsi:type="dcterms:W3CDTF">2018-10-09T08:03:00Z</dcterms:created>
  <dcterms:modified xsi:type="dcterms:W3CDTF">2018-10-09T08:05:00Z</dcterms:modified>
</cp:coreProperties>
</file>