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Директору филиала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«Автомобильный парк № 18»</w:t>
      </w:r>
    </w:p>
    <w:p w:rsidR="00E81841" w:rsidRPr="00117358" w:rsidRDefault="001E361D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Чайкуну И.Л.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диспетчера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Богуша В.А.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963A8F" w:rsidP="00E8184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заявление</w:t>
      </w:r>
    </w:p>
    <w:p w:rsidR="00E81841" w:rsidRPr="00117358" w:rsidRDefault="00E81841" w:rsidP="00E81841">
      <w:pPr>
        <w:jc w:val="center"/>
        <w:rPr>
          <w:rFonts w:cs="Times New Roman"/>
          <w:sz w:val="28"/>
          <w:szCs w:val="28"/>
        </w:rPr>
      </w:pPr>
    </w:p>
    <w:p w:rsidR="00B72ED9" w:rsidRDefault="00B72ED9" w:rsidP="002405CE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Прошу предоставить мне </w:t>
      </w:r>
      <w:r w:rsidR="002405CE">
        <w:rPr>
          <w:rFonts w:cs="Times New Roman"/>
          <w:sz w:val="28"/>
          <w:szCs w:val="28"/>
        </w:rPr>
        <w:t>часть дня</w:t>
      </w:r>
      <w:r w:rsidR="00235D3A">
        <w:rPr>
          <w:rFonts w:cs="Times New Roman"/>
          <w:sz w:val="28"/>
          <w:szCs w:val="28"/>
        </w:rPr>
        <w:t xml:space="preserve"> </w:t>
      </w:r>
      <w:r w:rsidR="002405CE">
        <w:rPr>
          <w:rFonts w:cs="Times New Roman"/>
          <w:sz w:val="28"/>
          <w:szCs w:val="28"/>
        </w:rPr>
        <w:t>без сохранения заработной платы</w:t>
      </w:r>
      <w:r>
        <w:rPr>
          <w:rFonts w:cs="Times New Roman"/>
          <w:sz w:val="28"/>
          <w:szCs w:val="28"/>
        </w:rPr>
        <w:t xml:space="preserve"> </w:t>
      </w:r>
      <w:r w:rsidR="006E08B8">
        <w:rPr>
          <w:rFonts w:cs="Times New Roman"/>
          <w:sz w:val="28"/>
          <w:szCs w:val="28"/>
        </w:rPr>
        <w:t>26</w:t>
      </w:r>
      <w:r>
        <w:rPr>
          <w:rFonts w:cs="Times New Roman"/>
          <w:sz w:val="28"/>
          <w:szCs w:val="28"/>
        </w:rPr>
        <w:t>.09.2019</w:t>
      </w:r>
      <w:r w:rsidR="00235D3A">
        <w:rPr>
          <w:rFonts w:cs="Times New Roman"/>
          <w:sz w:val="28"/>
          <w:szCs w:val="28"/>
        </w:rPr>
        <w:t xml:space="preserve"> с 11:00 до конца рабочего дня</w:t>
      </w:r>
      <w:r w:rsidR="002405CE">
        <w:rPr>
          <w:rFonts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cs="Times New Roman"/>
          <w:sz w:val="28"/>
          <w:szCs w:val="28"/>
        </w:rPr>
        <w:t>в связи с семейными обстоятельствами.</w:t>
      </w:r>
    </w:p>
    <w:p w:rsidR="00E81841" w:rsidRPr="00117358" w:rsidRDefault="00B72ED9" w:rsidP="00E2698C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</w:p>
    <w:p w:rsidR="00E81841" w:rsidRDefault="00E81841" w:rsidP="00E81841">
      <w:pPr>
        <w:rPr>
          <w:rFonts w:cs="Times New Roman"/>
          <w:sz w:val="28"/>
          <w:szCs w:val="28"/>
        </w:rPr>
      </w:pPr>
    </w:p>
    <w:p w:rsidR="00117358" w:rsidRDefault="00117358" w:rsidP="00E81841">
      <w:pPr>
        <w:rPr>
          <w:rFonts w:cs="Times New Roman"/>
          <w:sz w:val="28"/>
          <w:szCs w:val="28"/>
        </w:rPr>
      </w:pPr>
    </w:p>
    <w:p w:rsidR="00117358" w:rsidRPr="00117358" w:rsidRDefault="00117358" w:rsidP="00E81841">
      <w:pPr>
        <w:rPr>
          <w:rFonts w:cs="Times New Roman"/>
          <w:sz w:val="28"/>
          <w:szCs w:val="28"/>
        </w:rPr>
      </w:pPr>
    </w:p>
    <w:p w:rsidR="00E81841" w:rsidRPr="00117358" w:rsidRDefault="00E81841" w:rsidP="00A275F3">
      <w:pPr>
        <w:ind w:left="708" w:firstLine="708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Диспетчер</w:t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r w:rsidR="00963A8F">
        <w:rPr>
          <w:rFonts w:cs="Times New Roman"/>
          <w:sz w:val="28"/>
          <w:szCs w:val="28"/>
        </w:rPr>
        <w:tab/>
      </w:r>
      <w:r w:rsidR="00963A8F">
        <w:rPr>
          <w:rFonts w:cs="Times New Roman"/>
          <w:sz w:val="28"/>
          <w:szCs w:val="28"/>
        </w:rPr>
        <w:tab/>
      </w:r>
      <w:r w:rsidR="00963A8F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r w:rsidRPr="00117358">
        <w:rPr>
          <w:rFonts w:cs="Times New Roman"/>
          <w:sz w:val="28"/>
          <w:szCs w:val="28"/>
        </w:rPr>
        <w:t>Богуш В.А.</w:t>
      </w:r>
    </w:p>
    <w:p w:rsidR="00A275F3" w:rsidRPr="00117358" w:rsidRDefault="00A275F3" w:rsidP="00A275F3">
      <w:pPr>
        <w:ind w:left="708" w:firstLine="708"/>
        <w:rPr>
          <w:rFonts w:cs="Times New Roman"/>
          <w:sz w:val="28"/>
          <w:szCs w:val="28"/>
        </w:rPr>
      </w:pPr>
    </w:p>
    <w:sectPr w:rsidR="00A275F3" w:rsidRPr="00117358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F"/>
    <w:rsid w:val="000C319C"/>
    <w:rsid w:val="00117358"/>
    <w:rsid w:val="00191342"/>
    <w:rsid w:val="001956E7"/>
    <w:rsid w:val="001E361D"/>
    <w:rsid w:val="00235D3A"/>
    <w:rsid w:val="002405CE"/>
    <w:rsid w:val="002B0489"/>
    <w:rsid w:val="00332E1F"/>
    <w:rsid w:val="0035620A"/>
    <w:rsid w:val="00363BF9"/>
    <w:rsid w:val="00413CD3"/>
    <w:rsid w:val="004C610F"/>
    <w:rsid w:val="004C7FA0"/>
    <w:rsid w:val="004D76C6"/>
    <w:rsid w:val="005013BE"/>
    <w:rsid w:val="005D07FB"/>
    <w:rsid w:val="006157FE"/>
    <w:rsid w:val="00687391"/>
    <w:rsid w:val="006E08B8"/>
    <w:rsid w:val="006F6EEC"/>
    <w:rsid w:val="007A2881"/>
    <w:rsid w:val="007C1706"/>
    <w:rsid w:val="007D6A23"/>
    <w:rsid w:val="00830466"/>
    <w:rsid w:val="00942194"/>
    <w:rsid w:val="00963A8F"/>
    <w:rsid w:val="009E7C72"/>
    <w:rsid w:val="00A275F3"/>
    <w:rsid w:val="00B47B19"/>
    <w:rsid w:val="00B51B31"/>
    <w:rsid w:val="00B60358"/>
    <w:rsid w:val="00B72ED9"/>
    <w:rsid w:val="00B849DD"/>
    <w:rsid w:val="00C171BF"/>
    <w:rsid w:val="00D329AA"/>
    <w:rsid w:val="00D33BC7"/>
    <w:rsid w:val="00E2698C"/>
    <w:rsid w:val="00E5622E"/>
    <w:rsid w:val="00E564DE"/>
    <w:rsid w:val="00E75B8B"/>
    <w:rsid w:val="00E81841"/>
    <w:rsid w:val="00ED2DB7"/>
    <w:rsid w:val="00ED4FE1"/>
    <w:rsid w:val="00EF28B6"/>
    <w:rsid w:val="00F23CEE"/>
    <w:rsid w:val="00F417FD"/>
    <w:rsid w:val="00F8140D"/>
    <w:rsid w:val="00FB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B796"/>
  <w15:docId w15:val="{233A83C1-5A9C-4AF6-BDE9-A671D23F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&#1044;&#1086;&#1082;&#1083;&#1072;&#1076;&#1085;&#1099;&#1077;%20&#1079;&#1072;&#1087;&#1080;&#1089;&#1082;&#1080;\&#1047;&#1072;&#1075;&#1086;&#1090;&#1086;&#1074;&#1082;&#1072;%20&#1076;&#1086;&#1082;&#1083;&#1072;&#1076;&#1085;&#1086;&#1081;%20&#1079;&#1072;&#1087;&#1080;&#1089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Заготовка докладной записки.dotx</Template>
  <TotalTime>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AP18</dc:creator>
  <cp:lastModifiedBy>AP18</cp:lastModifiedBy>
  <cp:revision>6</cp:revision>
  <cp:lastPrinted>2018-10-19T08:05:00Z</cp:lastPrinted>
  <dcterms:created xsi:type="dcterms:W3CDTF">2019-09-26T06:19:00Z</dcterms:created>
  <dcterms:modified xsi:type="dcterms:W3CDTF">2019-09-27T06:31:00Z</dcterms:modified>
</cp:coreProperties>
</file>