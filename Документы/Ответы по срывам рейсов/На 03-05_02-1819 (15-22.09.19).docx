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2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3"/>
        <w:gridCol w:w="3961"/>
        <w:gridCol w:w="1006"/>
        <w:gridCol w:w="671"/>
        <w:gridCol w:w="4142"/>
        <w:gridCol w:w="4142"/>
      </w:tblGrid>
      <w:tr w:rsidR="005731FE" w:rsidTr="005731FE">
        <w:trPr>
          <w:gridBefore w:val="1"/>
          <w:wBefore w:w="103" w:type="dxa"/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  <w:gridSpan w:val="2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  <w:tr w:rsidR="005731FE" w:rsidTr="005731FE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1E0" w:firstRow="1" w:lastRow="1" w:firstColumn="1" w:lastColumn="1" w:noHBand="0" w:noVBand="0"/>
        </w:tblPrEx>
        <w:trPr>
          <w:gridAfter w:val="3"/>
          <w:wAfter w:w="8955" w:type="dxa"/>
        </w:trPr>
        <w:tc>
          <w:tcPr>
            <w:tcW w:w="507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a4"/>
              <w:tblW w:w="4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"/>
              <w:gridCol w:w="401"/>
              <w:gridCol w:w="1989"/>
              <w:gridCol w:w="567"/>
              <w:gridCol w:w="1559"/>
            </w:tblGrid>
            <w:tr w:rsidR="005731FE" w:rsidTr="001C184C">
              <w:tc>
                <w:tcPr>
                  <w:tcW w:w="479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2390" w:type="dxa"/>
                  <w:gridSpan w:val="2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5731FE" w:rsidRDefault="005731FE">
                  <w:pPr>
                    <w:jc w:val="both"/>
                  </w:pPr>
                  <w:r>
                    <w:t>№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</w:tr>
            <w:tr w:rsidR="005731FE" w:rsidTr="001C184C">
              <w:tc>
                <w:tcPr>
                  <w:tcW w:w="880" w:type="dxa"/>
                  <w:gridSpan w:val="2"/>
                </w:tcPr>
                <w:p w:rsidR="005731FE" w:rsidRDefault="005731FE">
                  <w:pPr>
                    <w:jc w:val="both"/>
                  </w:pPr>
                  <w:r>
                    <w:t>на №</w:t>
                  </w:r>
                </w:p>
              </w:tc>
              <w:tc>
                <w:tcPr>
                  <w:tcW w:w="1989" w:type="dxa"/>
                  <w:tcBorders>
                    <w:bottom w:val="single" w:sz="4" w:space="0" w:color="auto"/>
                  </w:tcBorders>
                </w:tcPr>
                <w:p w:rsidR="005731FE" w:rsidRDefault="001C184C" w:rsidP="00A27BAC">
                  <w:pPr>
                    <w:jc w:val="center"/>
                  </w:pPr>
                  <w:r>
                    <w:t>03-05/02-1819</w:t>
                  </w:r>
                </w:p>
              </w:tc>
              <w:tc>
                <w:tcPr>
                  <w:tcW w:w="567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731FE" w:rsidRDefault="001C184C" w:rsidP="00634CDC">
                  <w:pPr>
                    <w:jc w:val="center"/>
                  </w:pPr>
                  <w:r>
                    <w:t>25.09.2019</w:t>
                  </w:r>
                </w:p>
              </w:tc>
            </w:tr>
          </w:tbl>
          <w:p w:rsidR="005731FE" w:rsidRDefault="005731FE" w:rsidP="00185423">
            <w:pPr>
              <w:jc w:val="both"/>
            </w:pPr>
          </w:p>
        </w:tc>
      </w:tr>
    </w:tbl>
    <w:p w:rsidR="00185423" w:rsidRDefault="00185423" w:rsidP="00185423">
      <w:pPr>
        <w:ind w:firstLine="567"/>
      </w:pPr>
    </w:p>
    <w:p w:rsidR="002A310C" w:rsidRDefault="00BA00F4" w:rsidP="000E786B">
      <w:pPr>
        <w:ind w:left="5664" w:firstLine="708"/>
      </w:pPr>
      <w:r>
        <w:t>ОАО «</w:t>
      </w:r>
      <w:proofErr w:type="spellStart"/>
      <w:r>
        <w:t>Минобл</w:t>
      </w:r>
      <w:r w:rsidR="00095829">
        <w:t>авто</w:t>
      </w:r>
      <w:r>
        <w:t>транс</w:t>
      </w:r>
      <w:proofErr w:type="spellEnd"/>
      <w:r>
        <w:t>»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A00F4" w:rsidP="00B26920">
      <w:pPr>
        <w:spacing w:line="360" w:lineRule="auto"/>
        <w:ind w:firstLine="567"/>
      </w:pPr>
      <w:r>
        <w:t>На Ваш запрос о предоставлении информации сообщаем следующее:</w:t>
      </w:r>
    </w:p>
    <w:p w:rsidR="00BA00F4" w:rsidRDefault="00095829" w:rsidP="00347A87">
      <w:pPr>
        <w:spacing w:line="360" w:lineRule="auto"/>
        <w:ind w:firstLine="567"/>
        <w:jc w:val="both"/>
      </w:pPr>
      <w:r>
        <w:t xml:space="preserve">За </w:t>
      </w:r>
      <w:r w:rsidR="002A4C7E">
        <w:t>указанный период</w:t>
      </w:r>
      <w:r>
        <w:t xml:space="preserve"> фактически были сорваны </w:t>
      </w:r>
      <w:r w:rsidR="00347A87">
        <w:t xml:space="preserve">следующие </w:t>
      </w:r>
      <w:r>
        <w:t>рейсы по причине технической неисправности пассажирского</w:t>
      </w:r>
      <w:r w:rsidR="002A4C7E">
        <w:t xml:space="preserve"> транспорта: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843"/>
        <w:gridCol w:w="1749"/>
      </w:tblGrid>
      <w:tr w:rsidR="002A4C7E" w:rsidRPr="002A4C7E" w:rsidTr="002A4C7E">
        <w:tc>
          <w:tcPr>
            <w:tcW w:w="6374" w:type="dxa"/>
          </w:tcPr>
          <w:p w:rsidR="002A4C7E" w:rsidRPr="002A4C7E" w:rsidRDefault="002A4C7E" w:rsidP="002A4C7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Номер и наименование маршрута</w:t>
            </w:r>
          </w:p>
        </w:tc>
        <w:tc>
          <w:tcPr>
            <w:tcW w:w="1843" w:type="dxa"/>
          </w:tcPr>
          <w:p w:rsidR="002A4C7E" w:rsidRPr="002A4C7E" w:rsidRDefault="002A4C7E" w:rsidP="00853DDC">
            <w:pPr>
              <w:spacing w:line="360" w:lineRule="auto"/>
              <w:jc w:val="center"/>
              <w:rPr>
                <w:b/>
              </w:rPr>
            </w:pPr>
            <w:r w:rsidRPr="002A4C7E">
              <w:rPr>
                <w:b/>
              </w:rPr>
              <w:t>16.09.2019</w:t>
            </w:r>
          </w:p>
        </w:tc>
        <w:tc>
          <w:tcPr>
            <w:tcW w:w="1749" w:type="dxa"/>
          </w:tcPr>
          <w:p w:rsidR="002A4C7E" w:rsidRPr="002A4C7E" w:rsidRDefault="002A4C7E" w:rsidP="00853DDC">
            <w:pPr>
              <w:spacing w:line="360" w:lineRule="auto"/>
              <w:jc w:val="center"/>
              <w:rPr>
                <w:b/>
              </w:rPr>
            </w:pPr>
            <w:r w:rsidRPr="002A4C7E">
              <w:rPr>
                <w:b/>
              </w:rPr>
              <w:t>22.09.2019</w:t>
            </w:r>
          </w:p>
        </w:tc>
      </w:tr>
      <w:tr w:rsidR="002A4C7E" w:rsidTr="002A4C7E">
        <w:tc>
          <w:tcPr>
            <w:tcW w:w="6374" w:type="dxa"/>
          </w:tcPr>
          <w:p w:rsidR="002A4C7E" w:rsidRDefault="002A4C7E" w:rsidP="00B26920">
            <w:pPr>
              <w:spacing w:line="360" w:lineRule="auto"/>
            </w:pPr>
            <w:r>
              <w:t>№ 1 «Труда-КЗТШ»</w:t>
            </w:r>
            <w:bookmarkStart w:id="0" w:name="_GoBack"/>
            <w:bookmarkEnd w:id="0"/>
          </w:p>
        </w:tc>
        <w:tc>
          <w:tcPr>
            <w:tcW w:w="1843" w:type="dxa"/>
          </w:tcPr>
          <w:p w:rsidR="002A4C7E" w:rsidRDefault="002A4C7E" w:rsidP="00853DDC">
            <w:pPr>
              <w:spacing w:line="360" w:lineRule="auto"/>
              <w:jc w:val="center"/>
            </w:pPr>
            <w:r>
              <w:t>6 рейсов</w:t>
            </w:r>
          </w:p>
        </w:tc>
        <w:tc>
          <w:tcPr>
            <w:tcW w:w="1749" w:type="dxa"/>
          </w:tcPr>
          <w:p w:rsidR="002A4C7E" w:rsidRDefault="002A4C7E" w:rsidP="00853DDC">
            <w:pPr>
              <w:spacing w:line="360" w:lineRule="auto"/>
              <w:jc w:val="center"/>
            </w:pPr>
            <w:r>
              <w:t>10 рейсов</w:t>
            </w:r>
          </w:p>
        </w:tc>
      </w:tr>
      <w:tr w:rsidR="002A4C7E" w:rsidTr="002A4C7E">
        <w:tc>
          <w:tcPr>
            <w:tcW w:w="6374" w:type="dxa"/>
          </w:tcPr>
          <w:p w:rsidR="002A4C7E" w:rsidRDefault="002A4C7E" w:rsidP="00B26920">
            <w:pPr>
              <w:spacing w:line="360" w:lineRule="auto"/>
            </w:pPr>
            <w:r>
              <w:t>№ 4 «Советская-</w:t>
            </w:r>
            <w:proofErr w:type="spellStart"/>
            <w:r>
              <w:t>Косьё</w:t>
            </w:r>
            <w:proofErr w:type="spellEnd"/>
            <w:r>
              <w:t>»</w:t>
            </w:r>
          </w:p>
        </w:tc>
        <w:tc>
          <w:tcPr>
            <w:tcW w:w="1843" w:type="dxa"/>
          </w:tcPr>
          <w:p w:rsidR="002A4C7E" w:rsidRDefault="002A4C7E" w:rsidP="00853DDC">
            <w:pPr>
              <w:spacing w:line="360" w:lineRule="auto"/>
              <w:jc w:val="center"/>
            </w:pPr>
            <w:r>
              <w:t>12 рейсов</w:t>
            </w:r>
          </w:p>
        </w:tc>
        <w:tc>
          <w:tcPr>
            <w:tcW w:w="1749" w:type="dxa"/>
          </w:tcPr>
          <w:p w:rsidR="002A4C7E" w:rsidRDefault="002A4C7E" w:rsidP="00853DDC">
            <w:pPr>
              <w:spacing w:line="360" w:lineRule="auto"/>
              <w:jc w:val="center"/>
            </w:pPr>
          </w:p>
        </w:tc>
      </w:tr>
    </w:tbl>
    <w:p w:rsidR="002A4C7E" w:rsidRDefault="002A4C7E" w:rsidP="00B26920">
      <w:pPr>
        <w:spacing w:line="360" w:lineRule="auto"/>
        <w:ind w:firstLine="567"/>
      </w:pPr>
    </w:p>
    <w:p w:rsidR="002A4C7E" w:rsidRDefault="002A4C7E" w:rsidP="00347A87">
      <w:pPr>
        <w:spacing w:line="360" w:lineRule="auto"/>
        <w:ind w:firstLine="567"/>
        <w:jc w:val="both"/>
      </w:pPr>
      <w:r>
        <w:t>Все остальные рейсы выполнялись в полном объеме согласно планам-нарядам.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A012F4" w:rsidRDefault="003F63B7" w:rsidP="00185423">
      <w:pPr>
        <w:ind w:firstLine="567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BA00F4">
        <w:tab/>
      </w:r>
      <w:r w:rsidR="00BA00F4">
        <w:tab/>
      </w:r>
      <w:r w:rsidR="005731FE">
        <w:tab/>
      </w:r>
      <w:r w:rsidR="005731FE">
        <w:tab/>
      </w:r>
      <w:r>
        <w:t>И.</w:t>
      </w:r>
      <w:r w:rsidR="002D5BEF">
        <w:t xml:space="preserve"> </w:t>
      </w:r>
      <w:r>
        <w:t xml:space="preserve">Л. </w:t>
      </w:r>
      <w:proofErr w:type="spellStart"/>
      <w:r>
        <w:t>Чайкун</w:t>
      </w:r>
      <w:proofErr w:type="spellEnd"/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default" r:id="rId8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6C" w:rsidRDefault="00B23B6C" w:rsidP="002A310C">
      <w:r>
        <w:separator/>
      </w:r>
    </w:p>
  </w:endnote>
  <w:endnote w:type="continuationSeparator" w:id="0">
    <w:p w:rsidR="00B23B6C" w:rsidRDefault="00B23B6C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6C" w:rsidRDefault="00B23B6C" w:rsidP="002A310C">
      <w:r>
        <w:separator/>
      </w:r>
    </w:p>
  </w:footnote>
  <w:footnote w:type="continuationSeparator" w:id="0">
    <w:p w:rsidR="00B23B6C" w:rsidRDefault="00B23B6C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Look w:val="04A0" w:firstRow="1" w:lastRow="0" w:firstColumn="1" w:lastColumn="0" w:noHBand="0" w:noVBand="1"/>
    </w:tblPr>
    <w:tblGrid>
      <w:gridCol w:w="4069"/>
      <w:gridCol w:w="1677"/>
      <w:gridCol w:w="4177"/>
    </w:tblGrid>
    <w:tr w:rsidR="00E8302C" w:rsidRPr="001C184C" w:rsidTr="00E8302C">
      <w:tc>
        <w:tcPr>
          <w:tcW w:w="4069" w:type="dxa"/>
        </w:tcPr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Адкрытаеакцыянернаетаварыства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proofErr w:type="spellStart"/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proofErr w:type="spellEnd"/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« АУТАМАБ</w:t>
          </w:r>
          <w:r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proofErr w:type="spellStart"/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proofErr w:type="spellEnd"/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тэл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r w:rsidR="00B23B6C">
            <w:fldChar w:fldCharType="begin"/>
          </w:r>
          <w:r w:rsidR="00B23B6C" w:rsidRPr="001C184C">
            <w:rPr>
              <w:lang w:val="en-US"/>
            </w:rPr>
            <w:instrText xml:space="preserve"> HYPERLINK "mailto:avtopark18@tut.by" </w:instrText>
          </w:r>
          <w:r w:rsidR="00B23B6C">
            <w:fldChar w:fldCharType="separate"/>
          </w:r>
          <w:r w:rsidRPr="004075B8">
            <w:rPr>
              <w:rStyle w:val="ab"/>
              <w:rFonts w:ascii="Arial" w:hAnsi="Arial"/>
              <w:sz w:val="18"/>
              <w:szCs w:val="18"/>
              <w:lang w:val="en-US"/>
            </w:rPr>
            <w:t>avtopark18@tut.by</w:t>
          </w:r>
          <w:r w:rsidR="00B23B6C">
            <w:rPr>
              <w:rStyle w:val="ab"/>
              <w:rFonts w:ascii="Arial" w:hAnsi="Arial"/>
              <w:sz w:val="18"/>
              <w:szCs w:val="18"/>
              <w:lang w:val="en-US"/>
            </w:rPr>
            <w:fldChar w:fldCharType="end"/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афіцыйнысайт</w:t>
          </w:r>
          <w:proofErr w:type="spellEnd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афіцыйнысэрвісныпартнёр</w:t>
          </w:r>
          <w:proofErr w:type="spellEnd"/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ААТ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 «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МАЗ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>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/c BY26BPSB30121436710199330000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proofErr w:type="spellEnd"/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 BPSBBY2X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</w:t>
          </w:r>
          <w:proofErr w:type="gramStart"/>
          <w:r w:rsidRPr="004075B8">
            <w:rPr>
              <w:rFonts w:ascii="Arial" w:hAnsi="Arial" w:cs="Arial"/>
              <w:sz w:val="18"/>
              <w:szCs w:val="18"/>
            </w:rPr>
            <w:t xml:space="preserve">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  <w:proofErr w:type="gramEnd"/>
        </w:p>
        <w:p w:rsidR="00E8302C" w:rsidRDefault="00E8302C" w:rsidP="00E8302C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E8302C" w:rsidRDefault="00E8302C" w:rsidP="00E8302C">
          <w:pPr>
            <w:jc w:val="center"/>
          </w:pPr>
          <w:r>
            <w:rPr>
              <w:noProof/>
            </w:rPr>
            <w:drawing>
              <wp:inline distT="0" distB="0" distL="0" distR="0" wp14:anchorId="3E317B0F" wp14:editId="0B4AC0A6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</w:tcPr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Ф и л </w:t>
          </w:r>
          <w:proofErr w:type="gramStart"/>
          <w:r w:rsidRPr="004075B8">
            <w:rPr>
              <w:rFonts w:ascii="Bookman Old Style" w:hAnsi="Bookman Old Style"/>
              <w:b/>
              <w:sz w:val="18"/>
              <w:szCs w:val="18"/>
            </w:rPr>
            <w:t>и</w:t>
          </w:r>
          <w:proofErr w:type="gramEnd"/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 а 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 xml:space="preserve">«АВТОМОБИЛЬНЫЙ </w:t>
          </w:r>
          <w:proofErr w:type="gramStart"/>
          <w:r w:rsidRPr="004075B8">
            <w:rPr>
              <w:rFonts w:ascii="Bookman Old Style" w:hAnsi="Bookman Old Style"/>
              <w:b/>
              <w:sz w:val="22"/>
              <w:szCs w:val="22"/>
            </w:rPr>
            <w:t>ПАРК  №</w:t>
          </w:r>
          <w:proofErr w:type="gramEnd"/>
          <w:r w:rsidRPr="004075B8">
            <w:rPr>
              <w:rFonts w:ascii="Bookman Old Style" w:hAnsi="Bookman Old Style"/>
              <w:b/>
              <w:sz w:val="22"/>
              <w:szCs w:val="22"/>
            </w:rPr>
            <w:t>18»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ул.Труда</w:t>
          </w:r>
          <w:proofErr w:type="spellEnd"/>
          <w:r w:rsidRPr="004075B8">
            <w:rPr>
              <w:rFonts w:ascii="Arial" w:hAnsi="Arial" w:cs="Arial"/>
              <w:sz w:val="18"/>
              <w:szCs w:val="18"/>
            </w:rPr>
            <w:t xml:space="preserve">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E8302C" w:rsidRPr="001C184C" w:rsidRDefault="00E8302C" w:rsidP="00E8302C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1C184C">
            <w:rPr>
              <w:rFonts w:ascii="Arial" w:hAnsi="Arial" w:cs="Arial"/>
              <w:sz w:val="18"/>
              <w:szCs w:val="18"/>
            </w:rPr>
            <w:t xml:space="preserve">. 801775-6 60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1C184C">
            <w:rPr>
              <w:rFonts w:ascii="Arial" w:hAnsi="Arial" w:cs="Arial"/>
              <w:sz w:val="18"/>
              <w:szCs w:val="18"/>
            </w:rPr>
            <w:t xml:space="preserve"> 801775-6 61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hyperlink r:id="rId2" w:history="1">
            <w:r w:rsidRPr="004075B8">
              <w:rPr>
                <w:rStyle w:val="ab"/>
                <w:rFonts w:ascii="Arial" w:hAnsi="Arial" w:cs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официальныйсайт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E8302C" w:rsidRPr="00481351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E8302C" w:rsidRPr="004075B8" w:rsidRDefault="00E8302C" w:rsidP="00E8302C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1C184C" w:rsidRDefault="002A310C" w:rsidP="002A310C">
    <w:pPr>
      <w:pStyle w:val="a7"/>
      <w:rPr>
        <w:lang w:val="be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C"/>
    <w:rsid w:val="000229E6"/>
    <w:rsid w:val="0003146B"/>
    <w:rsid w:val="00034354"/>
    <w:rsid w:val="00047C2C"/>
    <w:rsid w:val="000711B8"/>
    <w:rsid w:val="00095829"/>
    <w:rsid w:val="000A11F8"/>
    <w:rsid w:val="000A1D3E"/>
    <w:rsid w:val="000A2EE4"/>
    <w:rsid w:val="000E786B"/>
    <w:rsid w:val="0015399C"/>
    <w:rsid w:val="00157DB3"/>
    <w:rsid w:val="00185423"/>
    <w:rsid w:val="00187105"/>
    <w:rsid w:val="001B654C"/>
    <w:rsid w:val="001C184C"/>
    <w:rsid w:val="001F094F"/>
    <w:rsid w:val="00216E39"/>
    <w:rsid w:val="002A310C"/>
    <w:rsid w:val="002A4C7E"/>
    <w:rsid w:val="002D5BEF"/>
    <w:rsid w:val="002F1104"/>
    <w:rsid w:val="00314F79"/>
    <w:rsid w:val="00333D4D"/>
    <w:rsid w:val="00347A87"/>
    <w:rsid w:val="00347B18"/>
    <w:rsid w:val="0035588C"/>
    <w:rsid w:val="00371861"/>
    <w:rsid w:val="00372266"/>
    <w:rsid w:val="003936BA"/>
    <w:rsid w:val="003F63B7"/>
    <w:rsid w:val="004034AF"/>
    <w:rsid w:val="004148F5"/>
    <w:rsid w:val="004169F4"/>
    <w:rsid w:val="00444D74"/>
    <w:rsid w:val="004469CE"/>
    <w:rsid w:val="004827BC"/>
    <w:rsid w:val="004B0B75"/>
    <w:rsid w:val="00512E1F"/>
    <w:rsid w:val="005517F4"/>
    <w:rsid w:val="005731FE"/>
    <w:rsid w:val="0058625A"/>
    <w:rsid w:val="00596092"/>
    <w:rsid w:val="005B0BA1"/>
    <w:rsid w:val="005E796A"/>
    <w:rsid w:val="005F7EC4"/>
    <w:rsid w:val="00634CDC"/>
    <w:rsid w:val="006821AA"/>
    <w:rsid w:val="00692351"/>
    <w:rsid w:val="006C051C"/>
    <w:rsid w:val="00726112"/>
    <w:rsid w:val="00746A31"/>
    <w:rsid w:val="0074707A"/>
    <w:rsid w:val="007824DC"/>
    <w:rsid w:val="007A087E"/>
    <w:rsid w:val="007A6394"/>
    <w:rsid w:val="007E410C"/>
    <w:rsid w:val="007F4A73"/>
    <w:rsid w:val="00835FDB"/>
    <w:rsid w:val="00853DDC"/>
    <w:rsid w:val="008D13B3"/>
    <w:rsid w:val="008D5214"/>
    <w:rsid w:val="00900A5D"/>
    <w:rsid w:val="009249B7"/>
    <w:rsid w:val="00980390"/>
    <w:rsid w:val="00993AA4"/>
    <w:rsid w:val="009B69C3"/>
    <w:rsid w:val="00A012F4"/>
    <w:rsid w:val="00A27BAC"/>
    <w:rsid w:val="00A9610A"/>
    <w:rsid w:val="00AF10A5"/>
    <w:rsid w:val="00B23B6C"/>
    <w:rsid w:val="00B26920"/>
    <w:rsid w:val="00BA00F4"/>
    <w:rsid w:val="00BA36F3"/>
    <w:rsid w:val="00BD165C"/>
    <w:rsid w:val="00C470A5"/>
    <w:rsid w:val="00C54863"/>
    <w:rsid w:val="00C607C3"/>
    <w:rsid w:val="00C730B7"/>
    <w:rsid w:val="00C77197"/>
    <w:rsid w:val="00C90DD9"/>
    <w:rsid w:val="00C9527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D699F"/>
    <w:rsid w:val="00DE403E"/>
    <w:rsid w:val="00DE7472"/>
    <w:rsid w:val="00E2032D"/>
    <w:rsid w:val="00E40479"/>
    <w:rsid w:val="00E4361D"/>
    <w:rsid w:val="00E47C5C"/>
    <w:rsid w:val="00E672E6"/>
    <w:rsid w:val="00E73706"/>
    <w:rsid w:val="00E8302C"/>
    <w:rsid w:val="00E87E76"/>
    <w:rsid w:val="00EA2F14"/>
    <w:rsid w:val="00EB3AD0"/>
    <w:rsid w:val="00F17044"/>
    <w:rsid w:val="00F27F2B"/>
    <w:rsid w:val="00F54CFC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E6BCC35"/>
  <w15:chartTrackingRefBased/>
  <w15:docId w15:val="{906B3C2E-37C1-4210-887B-50F844DC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E830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vtopark18@tut.by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44;&#1086;&#1082;&#1091;&#1084;&#1077;&#1085;&#1090;&#1099;\&#1060;&#1080;&#1088;&#1084;&#1077;&#1085;&#1085;&#1099;&#1081;%20&#1073;&#1083;&#1072;&#1085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AAB8-EF3B-4976-9FA0-01CD6862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бланк.dotx</Template>
  <TotalTime>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6</cp:revision>
  <cp:lastPrinted>2018-12-28T11:46:00Z</cp:lastPrinted>
  <dcterms:created xsi:type="dcterms:W3CDTF">2019-10-01T07:50:00Z</dcterms:created>
  <dcterms:modified xsi:type="dcterms:W3CDTF">2019-10-01T08:11:00Z</dcterms:modified>
</cp:coreProperties>
</file>