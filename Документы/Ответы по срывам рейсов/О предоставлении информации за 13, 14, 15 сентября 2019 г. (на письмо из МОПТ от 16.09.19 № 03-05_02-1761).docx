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2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03"/>
        <w:gridCol w:w="3961"/>
        <w:gridCol w:w="1006"/>
        <w:gridCol w:w="671"/>
        <w:gridCol w:w="4142"/>
        <w:gridCol w:w="4142"/>
      </w:tblGrid>
      <w:tr w:rsidR="005731FE" w:rsidTr="005731FE">
        <w:trPr>
          <w:gridBefore w:val="1"/>
          <w:wBefore w:w="103" w:type="dxa"/>
          <w:trHeight w:val="98"/>
        </w:trPr>
        <w:tc>
          <w:tcPr>
            <w:tcW w:w="3961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1677" w:type="dxa"/>
            <w:gridSpan w:val="2"/>
          </w:tcPr>
          <w:p w:rsidR="005731FE" w:rsidRDefault="005731FE">
            <w:pPr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</w:tr>
      <w:tr w:rsidR="005731FE" w:rsidTr="005731FE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1E0" w:firstRow="1" w:lastRow="1" w:firstColumn="1" w:lastColumn="1" w:noHBand="0" w:noVBand="0"/>
        </w:tblPrEx>
        <w:trPr>
          <w:gridAfter w:val="3"/>
          <w:wAfter w:w="8955" w:type="dxa"/>
        </w:trPr>
        <w:tc>
          <w:tcPr>
            <w:tcW w:w="507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tbl>
            <w:tblPr>
              <w:tblStyle w:val="a4"/>
              <w:tblW w:w="49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"/>
              <w:gridCol w:w="412"/>
              <w:gridCol w:w="1965"/>
              <w:gridCol w:w="510"/>
              <w:gridCol w:w="1603"/>
            </w:tblGrid>
            <w:tr w:rsidR="005731FE" w:rsidTr="0095541E">
              <w:trPr>
                <w:trHeight w:val="260"/>
              </w:trPr>
              <w:tc>
                <w:tcPr>
                  <w:tcW w:w="492" w:type="dxa"/>
                </w:tcPr>
                <w:p w:rsidR="005731FE" w:rsidRDefault="005731FE">
                  <w:pPr>
                    <w:jc w:val="both"/>
                  </w:pPr>
                  <w:r>
                    <w:t>от</w:t>
                  </w:r>
                </w:p>
              </w:tc>
              <w:tc>
                <w:tcPr>
                  <w:tcW w:w="2377" w:type="dxa"/>
                  <w:gridSpan w:val="2"/>
                  <w:tcBorders>
                    <w:bottom w:val="single" w:sz="4" w:space="0" w:color="auto"/>
                  </w:tcBorders>
                </w:tcPr>
                <w:p w:rsidR="005731FE" w:rsidRDefault="005731FE" w:rsidP="00A27BAC">
                  <w:pPr>
                    <w:jc w:val="center"/>
                  </w:pPr>
                </w:p>
              </w:tc>
              <w:tc>
                <w:tcPr>
                  <w:tcW w:w="510" w:type="dxa"/>
                </w:tcPr>
                <w:p w:rsidR="005731FE" w:rsidRDefault="005731FE">
                  <w:pPr>
                    <w:jc w:val="both"/>
                  </w:pPr>
                  <w:r>
                    <w:t>№</w:t>
                  </w:r>
                </w:p>
              </w:tc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:rsidR="005731FE" w:rsidRDefault="005731FE" w:rsidP="00A27BAC">
                  <w:pPr>
                    <w:jc w:val="center"/>
                  </w:pPr>
                </w:p>
              </w:tc>
            </w:tr>
            <w:tr w:rsidR="005731FE" w:rsidTr="0095541E">
              <w:trPr>
                <w:trHeight w:val="249"/>
              </w:trPr>
              <w:tc>
                <w:tcPr>
                  <w:tcW w:w="904" w:type="dxa"/>
                  <w:gridSpan w:val="2"/>
                </w:tcPr>
                <w:p w:rsidR="005731FE" w:rsidRDefault="005731FE">
                  <w:pPr>
                    <w:jc w:val="both"/>
                  </w:pPr>
                  <w:r>
                    <w:t>на №</w:t>
                  </w:r>
                </w:p>
              </w:tc>
              <w:tc>
                <w:tcPr>
                  <w:tcW w:w="1965" w:type="dxa"/>
                  <w:tcBorders>
                    <w:bottom w:val="single" w:sz="4" w:space="0" w:color="auto"/>
                  </w:tcBorders>
                </w:tcPr>
                <w:p w:rsidR="005731FE" w:rsidRDefault="0095541E" w:rsidP="00FF63B0">
                  <w:pPr>
                    <w:jc w:val="center"/>
                  </w:pPr>
                  <w:r>
                    <w:t>03-05/02-17</w:t>
                  </w:r>
                  <w:r w:rsidR="00FF63B0">
                    <w:t>61</w:t>
                  </w:r>
                </w:p>
              </w:tc>
              <w:tc>
                <w:tcPr>
                  <w:tcW w:w="510" w:type="dxa"/>
                </w:tcPr>
                <w:p w:rsidR="005731FE" w:rsidRDefault="005731FE">
                  <w:pPr>
                    <w:jc w:val="both"/>
                  </w:pPr>
                  <w:r>
                    <w:t>от</w:t>
                  </w:r>
                </w:p>
              </w:tc>
              <w:tc>
                <w:tcPr>
                  <w:tcW w:w="160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731FE" w:rsidRDefault="00FF63B0" w:rsidP="0095541E">
                  <w:pPr>
                    <w:jc w:val="center"/>
                  </w:pPr>
                  <w:r>
                    <w:t>16</w:t>
                  </w:r>
                  <w:r w:rsidR="0095541E">
                    <w:t>.09.2019</w:t>
                  </w:r>
                </w:p>
              </w:tc>
            </w:tr>
          </w:tbl>
          <w:p w:rsidR="005731FE" w:rsidRDefault="005731FE" w:rsidP="00185423">
            <w:pPr>
              <w:jc w:val="both"/>
            </w:pPr>
          </w:p>
        </w:tc>
      </w:tr>
    </w:tbl>
    <w:p w:rsidR="00185423" w:rsidRDefault="00185423" w:rsidP="00185423">
      <w:pPr>
        <w:ind w:firstLine="567"/>
      </w:pPr>
    </w:p>
    <w:p w:rsidR="002A7A4D" w:rsidRDefault="002A7A4D" w:rsidP="00AD72AA">
      <w:pPr>
        <w:ind w:left="6372"/>
      </w:pPr>
      <w:r>
        <w:t>ОАО «</w:t>
      </w:r>
      <w:proofErr w:type="spellStart"/>
      <w:r>
        <w:t>Миноблавтотранс</w:t>
      </w:r>
      <w:proofErr w:type="spellEnd"/>
      <w:r>
        <w:t>»</w:t>
      </w: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2A7A4D" w:rsidP="00655422">
      <w:pPr>
        <w:spacing w:line="360" w:lineRule="auto"/>
        <w:ind w:firstLine="567"/>
        <w:jc w:val="both"/>
      </w:pPr>
      <w:r>
        <w:t xml:space="preserve">В ответ на Ваш запрос </w:t>
      </w:r>
      <w:r w:rsidRPr="009730CC">
        <w:rPr>
          <w:b/>
        </w:rPr>
        <w:t xml:space="preserve">№ </w:t>
      </w:r>
      <w:r w:rsidR="00FF63B0" w:rsidRPr="00FF63B0">
        <w:rPr>
          <w:b/>
        </w:rPr>
        <w:t>03-05/02-1761</w:t>
      </w:r>
      <w:r>
        <w:t xml:space="preserve"> от </w:t>
      </w:r>
      <w:r w:rsidRPr="009730CC">
        <w:rPr>
          <w:b/>
        </w:rPr>
        <w:t>1</w:t>
      </w:r>
      <w:r w:rsidR="00FF63B0">
        <w:rPr>
          <w:b/>
        </w:rPr>
        <w:t>6</w:t>
      </w:r>
      <w:r w:rsidRPr="009730CC">
        <w:rPr>
          <w:b/>
        </w:rPr>
        <w:t>.09.2019</w:t>
      </w:r>
      <w:r>
        <w:t xml:space="preserve"> о предоставлении информации сообщаем:</w:t>
      </w:r>
    </w:p>
    <w:p w:rsidR="00664936" w:rsidRDefault="00664936" w:rsidP="00655422">
      <w:pPr>
        <w:spacing w:line="360" w:lineRule="auto"/>
        <w:ind w:firstLine="567"/>
      </w:pPr>
    </w:p>
    <w:p w:rsidR="00615255" w:rsidRDefault="00615255" w:rsidP="00655422">
      <w:pPr>
        <w:spacing w:line="360" w:lineRule="auto"/>
        <w:ind w:firstLine="567"/>
        <w:jc w:val="both"/>
      </w:pPr>
      <w:r>
        <w:t xml:space="preserve">Все </w:t>
      </w:r>
      <w:r w:rsidR="009342DC">
        <w:t>запланированные рейсы</w:t>
      </w:r>
      <w:r>
        <w:t xml:space="preserve"> </w:t>
      </w:r>
      <w:r w:rsidR="009342DC">
        <w:t>за указанные даты (13, 14, 15 сентября 2019 года) выполнялись в полном объеме</w:t>
      </w:r>
      <w:r w:rsidR="00655422">
        <w:t>, срывов не было</w:t>
      </w:r>
      <w:r>
        <w:t>.</w:t>
      </w:r>
    </w:p>
    <w:p w:rsidR="009342DC" w:rsidRDefault="00655422" w:rsidP="00655422">
      <w:pPr>
        <w:spacing w:line="360" w:lineRule="auto"/>
        <w:ind w:firstLine="567"/>
        <w:jc w:val="both"/>
      </w:pPr>
      <w:r>
        <w:t xml:space="preserve">Отсутствие данных </w:t>
      </w:r>
      <w:r>
        <w:t xml:space="preserve">в АСДУ «Азимут-2» </w:t>
      </w:r>
      <w:r>
        <w:t>о времени прибытия ТС на конкретные ОП объясняется тем, что</w:t>
      </w:r>
      <w:r w:rsidR="00615255">
        <w:t xml:space="preserve"> </w:t>
      </w:r>
      <w:r>
        <w:t>н</w:t>
      </w:r>
      <w:r w:rsidR="004B0414">
        <w:t xml:space="preserve">а некоторых ТС не работают либо отсутствуют приборы АСДУ, на них </w:t>
      </w:r>
      <w:r w:rsidR="00137B1A">
        <w:t>ус</w:t>
      </w:r>
      <w:bookmarkStart w:id="0" w:name="_GoBack"/>
      <w:bookmarkEnd w:id="0"/>
      <w:r w:rsidR="00137B1A">
        <w:t>тановлены</w:t>
      </w:r>
      <w:r w:rsidR="004B0414">
        <w:t xml:space="preserve"> НСТ и эти ТС можно отследить в программе </w:t>
      </w:r>
      <w:r w:rsidR="004B0414">
        <w:rPr>
          <w:lang w:val="en-US"/>
        </w:rPr>
        <w:t>IBA</w:t>
      </w:r>
      <w:r w:rsidR="004B0414" w:rsidRPr="004B0414">
        <w:t xml:space="preserve"> </w:t>
      </w:r>
      <w:r w:rsidR="004B0414">
        <w:rPr>
          <w:lang w:val="en-US"/>
        </w:rPr>
        <w:t>AVM</w:t>
      </w:r>
      <w:r w:rsidR="004B0414">
        <w:t>.</w:t>
      </w:r>
    </w:p>
    <w:p w:rsidR="00137B1A" w:rsidRPr="00137B1A" w:rsidRDefault="00137B1A" w:rsidP="00655422">
      <w:pPr>
        <w:spacing w:line="360" w:lineRule="auto"/>
        <w:ind w:firstLine="567"/>
        <w:jc w:val="both"/>
      </w:pPr>
      <w:r>
        <w:t xml:space="preserve">В настоящее время ведутся работы по устранению неисправностей чтобы обе системы (АСДУ «Азимут-2» и </w:t>
      </w:r>
      <w:r>
        <w:rPr>
          <w:lang w:val="en-US"/>
        </w:rPr>
        <w:t>IBA</w:t>
      </w:r>
      <w:r w:rsidRPr="00137B1A">
        <w:t xml:space="preserve"> </w:t>
      </w:r>
      <w:r>
        <w:rPr>
          <w:lang w:val="en-US"/>
        </w:rPr>
        <w:t>AVM</w:t>
      </w:r>
      <w:r w:rsidRPr="00137B1A">
        <w:t>)</w:t>
      </w:r>
      <w:r>
        <w:t xml:space="preserve"> функционировали в полном объеме.</w:t>
      </w:r>
    </w:p>
    <w:p w:rsidR="009342DC" w:rsidRDefault="009342DC" w:rsidP="00664936">
      <w:pPr>
        <w:ind w:firstLine="567"/>
      </w:pPr>
    </w:p>
    <w:p w:rsidR="00664936" w:rsidRDefault="00664936" w:rsidP="00664936">
      <w:pPr>
        <w:ind w:firstLine="567"/>
      </w:pPr>
    </w:p>
    <w:p w:rsidR="002A7A4D" w:rsidRDefault="002A7A4D" w:rsidP="009730CC">
      <w:pPr>
        <w:ind w:firstLine="567"/>
      </w:pPr>
    </w:p>
    <w:p w:rsidR="00A012F4" w:rsidRDefault="00A012F4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A012F4" w:rsidRDefault="003F63B7" w:rsidP="00185423">
      <w:pPr>
        <w:ind w:firstLine="567"/>
        <w:rPr>
          <w:sz w:val="18"/>
          <w:szCs w:val="18"/>
        </w:rPr>
      </w:pPr>
      <w:r>
        <w:t>Директор</w:t>
      </w:r>
      <w:r w:rsidR="005731FE">
        <w:tab/>
      </w:r>
      <w:r w:rsidR="005731FE">
        <w:tab/>
      </w:r>
      <w:r w:rsidR="00597F77">
        <w:tab/>
      </w:r>
      <w:r w:rsidR="00597F77">
        <w:tab/>
      </w:r>
      <w:r w:rsidR="00597F77">
        <w:tab/>
      </w:r>
      <w:r w:rsidR="00597F77">
        <w:tab/>
      </w:r>
      <w:r w:rsidR="00597F77">
        <w:tab/>
      </w:r>
      <w:r w:rsidR="00597F77">
        <w:tab/>
      </w:r>
      <w:r w:rsidR="005731FE">
        <w:tab/>
      </w:r>
      <w:r>
        <w:t>И.</w:t>
      </w:r>
      <w:r w:rsidR="002D5BEF">
        <w:t xml:space="preserve"> </w:t>
      </w:r>
      <w:r>
        <w:t xml:space="preserve">Л. </w:t>
      </w:r>
      <w:proofErr w:type="spellStart"/>
      <w:r>
        <w:t>Чайкун</w:t>
      </w:r>
      <w:proofErr w:type="spellEnd"/>
    </w:p>
    <w:p w:rsidR="00A012F4" w:rsidRDefault="00A012F4" w:rsidP="00A012F4">
      <w:pPr>
        <w:jc w:val="both"/>
        <w:rPr>
          <w:sz w:val="18"/>
          <w:szCs w:val="18"/>
        </w:rPr>
      </w:pPr>
    </w:p>
    <w:sectPr w:rsidR="00A012F4" w:rsidSect="00D60ADB">
      <w:headerReference w:type="default" r:id="rId8"/>
      <w:pgSz w:w="11906" w:h="16838"/>
      <w:pgMar w:top="540" w:right="850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544" w:rsidRDefault="00C64544" w:rsidP="002A310C">
      <w:r>
        <w:separator/>
      </w:r>
    </w:p>
  </w:endnote>
  <w:endnote w:type="continuationSeparator" w:id="0">
    <w:p w:rsidR="00C64544" w:rsidRDefault="00C64544" w:rsidP="002A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544" w:rsidRDefault="00C64544" w:rsidP="002A310C">
      <w:r>
        <w:separator/>
      </w:r>
    </w:p>
  </w:footnote>
  <w:footnote w:type="continuationSeparator" w:id="0">
    <w:p w:rsidR="00C64544" w:rsidRDefault="00C64544" w:rsidP="002A3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ayout w:type="fixed"/>
      <w:tblLook w:val="04A0" w:firstRow="1" w:lastRow="0" w:firstColumn="1" w:lastColumn="0" w:noHBand="0" w:noVBand="1"/>
    </w:tblPr>
    <w:tblGrid>
      <w:gridCol w:w="4069"/>
      <w:gridCol w:w="1677"/>
      <w:gridCol w:w="4177"/>
    </w:tblGrid>
    <w:tr w:rsidR="00E8302C" w:rsidRPr="00FF63B0" w:rsidTr="00E8302C">
      <w:tc>
        <w:tcPr>
          <w:tcW w:w="4069" w:type="dxa"/>
        </w:tcPr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  <w:lang w:val="be-BY"/>
            </w:rPr>
          </w:pPr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Адкрытаеакцыянернаетаварыства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  <w:lang w:val="be-BY"/>
            </w:rPr>
          </w:pP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«М</w:t>
          </w:r>
          <w:r w:rsidRPr="004075B8">
            <w:rPr>
              <w:rFonts w:ascii="Bookman Old Style" w:hAnsi="Bookman Old Style"/>
              <w:b/>
              <w:sz w:val="20"/>
              <w:szCs w:val="20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НАБЛАЎТАТРАНС»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  <w:lang w:val="be-BY"/>
            </w:rPr>
          </w:pP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Ф </w:t>
          </w:r>
          <w:r w:rsidRPr="004075B8">
            <w:rPr>
              <w:rFonts w:ascii="Bookman Old Style" w:hAnsi="Bookman Old Style"/>
              <w:b/>
              <w:sz w:val="18"/>
              <w:szCs w:val="18"/>
            </w:rPr>
            <w:t>i</w:t>
          </w: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 л </w:t>
          </w:r>
          <w:proofErr w:type="spellStart"/>
          <w:r w:rsidRPr="004075B8">
            <w:rPr>
              <w:rFonts w:ascii="Bookman Old Style" w:hAnsi="Bookman Old Style"/>
              <w:b/>
              <w:sz w:val="18"/>
              <w:szCs w:val="18"/>
              <w:lang w:val="en-US"/>
            </w:rPr>
            <w:t>i</w:t>
          </w:r>
          <w:proofErr w:type="spellEnd"/>
          <w:r w:rsidRPr="004075B8">
            <w:rPr>
              <w:rFonts w:ascii="Bookman Old Style" w:hAnsi="Bookman Old Style"/>
              <w:b/>
              <w:sz w:val="18"/>
              <w:szCs w:val="18"/>
              <w:lang w:val="be-BY"/>
            </w:rPr>
            <w:t>я 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lang w:val="be-BY"/>
            </w:rPr>
          </w:pPr>
          <w:r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« АУТАМАБ</w:t>
          </w:r>
          <w:r w:rsidRPr="004075B8">
            <w:rPr>
              <w:rFonts w:ascii="Bookman Old Style" w:hAnsi="Bookman Old Style"/>
              <w:b/>
              <w:sz w:val="22"/>
              <w:szCs w:val="22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ЛЬНЫ ПАРК №18»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8"/>
              <w:szCs w:val="8"/>
              <w:lang w:val="be-BY"/>
            </w:rPr>
          </w:pP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be-BY"/>
            </w:rPr>
          </w:pPr>
          <w:r w:rsidRPr="00852568">
            <w:rPr>
              <w:rFonts w:ascii="Arial" w:hAnsi="Arial"/>
              <w:sz w:val="18"/>
              <w:szCs w:val="18"/>
              <w:lang w:val="be-BY"/>
            </w:rPr>
            <w:t xml:space="preserve">вул.Працы, 3,  </w:t>
          </w:r>
          <w:smartTag w:uri="urn:schemas-microsoft-com:office:smarttags" w:element="metricconverter">
            <w:smartTagPr>
              <w:attr w:name="ProductID" w:val="222160, г"/>
            </w:smartTagPr>
            <w:r w:rsidRPr="00852568">
              <w:rPr>
                <w:rFonts w:ascii="Arial" w:hAnsi="Arial"/>
                <w:sz w:val="18"/>
                <w:szCs w:val="18"/>
                <w:lang w:val="be-BY"/>
              </w:rPr>
              <w:t>2</w:t>
            </w:r>
            <w:r w:rsidRPr="004075B8">
              <w:rPr>
                <w:rFonts w:ascii="Arial" w:hAnsi="Arial"/>
                <w:sz w:val="18"/>
                <w:szCs w:val="18"/>
                <w:lang w:val="be-BY"/>
              </w:rPr>
              <w:t>22160</w:t>
            </w:r>
            <w:r w:rsidRPr="00852568">
              <w:rPr>
                <w:rFonts w:ascii="Arial" w:hAnsi="Arial"/>
                <w:sz w:val="18"/>
                <w:szCs w:val="18"/>
                <w:lang w:val="be-BY"/>
              </w:rPr>
              <w:t>, г</w:t>
            </w:r>
          </w:smartTag>
          <w:r w:rsidRPr="00852568">
            <w:rPr>
              <w:rFonts w:ascii="Arial" w:hAnsi="Arial"/>
              <w:sz w:val="18"/>
              <w:szCs w:val="18"/>
              <w:lang w:val="be-BY"/>
            </w:rPr>
            <w:t>. Жодз</w:t>
          </w:r>
          <w:proofErr w:type="spellStart"/>
          <w:r w:rsidRPr="004075B8">
            <w:rPr>
              <w:rFonts w:ascii="Arial" w:hAnsi="Arial"/>
              <w:sz w:val="18"/>
              <w:szCs w:val="18"/>
              <w:lang w:val="en-US"/>
            </w:rPr>
            <w:t>i</w:t>
          </w:r>
          <w:proofErr w:type="spellEnd"/>
          <w:r w:rsidRPr="00852568">
            <w:rPr>
              <w:rFonts w:ascii="Arial" w:hAnsi="Arial"/>
              <w:sz w:val="18"/>
              <w:szCs w:val="18"/>
              <w:lang w:val="be-BY"/>
            </w:rPr>
            <w:t>на,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proofErr w:type="spellStart"/>
          <w:r w:rsidRPr="004075B8">
            <w:rPr>
              <w:rFonts w:ascii="Arial" w:hAnsi="Arial"/>
              <w:sz w:val="18"/>
              <w:szCs w:val="18"/>
            </w:rPr>
            <w:t>тэл</w:t>
          </w:r>
          <w:proofErr w:type="spellEnd"/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.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0 03, </w:t>
          </w:r>
          <w:r w:rsidRPr="004075B8">
            <w:rPr>
              <w:rFonts w:ascii="Arial" w:hAnsi="Arial"/>
              <w:sz w:val="18"/>
              <w:szCs w:val="18"/>
            </w:rPr>
            <w:t>факс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61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e-mail: </w:t>
          </w:r>
          <w:r w:rsidR="00C64544">
            <w:fldChar w:fldCharType="begin"/>
          </w:r>
          <w:r w:rsidR="00C64544" w:rsidRPr="00FF63B0">
            <w:rPr>
              <w:lang w:val="en-US"/>
            </w:rPr>
            <w:instrText xml:space="preserve"> HYPERLINK "mailto:avtopark18@tut.by" </w:instrText>
          </w:r>
          <w:r w:rsidR="00C64544">
            <w:fldChar w:fldCharType="separate"/>
          </w:r>
          <w:r w:rsidRPr="004075B8">
            <w:rPr>
              <w:rStyle w:val="ab"/>
              <w:rFonts w:ascii="Arial" w:hAnsi="Arial"/>
              <w:sz w:val="18"/>
              <w:szCs w:val="18"/>
              <w:lang w:val="en-US"/>
            </w:rPr>
            <w:t>avtopark18@tut.by</w:t>
          </w:r>
          <w:r w:rsidR="00C64544">
            <w:rPr>
              <w:rStyle w:val="ab"/>
              <w:rFonts w:ascii="Arial" w:hAnsi="Arial"/>
              <w:sz w:val="18"/>
              <w:szCs w:val="18"/>
              <w:lang w:val="en-US"/>
            </w:rPr>
            <w:fldChar w:fldCharType="end"/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афіцыйнысайт</w:t>
          </w:r>
          <w:proofErr w:type="spellEnd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 xml:space="preserve">: ap18.by 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афіцыйнысэрвісныпартнёр</w:t>
          </w:r>
          <w:proofErr w:type="spellEnd"/>
        </w:p>
        <w:p w:rsidR="00E8302C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ААТ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 xml:space="preserve"> «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МАЗ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>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</w:rPr>
            <w:t>Р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/c BY26BPSB30121436710199330000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 атд.ААТ “БПС-</w:t>
          </w:r>
          <w:proofErr w:type="spellStart"/>
          <w:r w:rsidRPr="004075B8">
            <w:rPr>
              <w:rFonts w:ascii="Arial" w:hAnsi="Arial" w:cs="Arial"/>
              <w:sz w:val="18"/>
              <w:szCs w:val="18"/>
            </w:rPr>
            <w:t>Сберб</w:t>
          </w:r>
          <w:proofErr w:type="spellEnd"/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анк”,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 BPSBBY2X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УНП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601070292</w:t>
          </w:r>
          <w:r w:rsidRPr="004075B8">
            <w:rPr>
              <w:rFonts w:ascii="Arial" w:hAnsi="Arial" w:cs="Arial"/>
              <w:sz w:val="18"/>
              <w:szCs w:val="18"/>
            </w:rPr>
            <w:t xml:space="preserve">, </w:t>
          </w:r>
          <w:proofErr w:type="gramStart"/>
          <w:r w:rsidRPr="004075B8">
            <w:rPr>
              <w:rFonts w:ascii="Arial" w:hAnsi="Arial" w:cs="Arial"/>
              <w:sz w:val="18"/>
              <w:szCs w:val="18"/>
            </w:rPr>
            <w:t xml:space="preserve">АКПА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 031217156023</w:t>
          </w:r>
          <w:proofErr w:type="gramEnd"/>
        </w:p>
        <w:p w:rsidR="00E8302C" w:rsidRDefault="00E8302C" w:rsidP="00E8302C">
          <w:pPr>
            <w:ind w:left="142" w:right="-1"/>
            <w:jc w:val="both"/>
            <w:rPr>
              <w:sz w:val="2"/>
              <w:lang w:val="en-US"/>
            </w:rPr>
          </w:pPr>
        </w:p>
      </w:tc>
      <w:tc>
        <w:tcPr>
          <w:tcW w:w="1677" w:type="dxa"/>
          <w:hideMark/>
        </w:tcPr>
        <w:p w:rsidR="00E8302C" w:rsidRDefault="00E8302C" w:rsidP="00E8302C">
          <w:pPr>
            <w:jc w:val="center"/>
          </w:pPr>
          <w:r>
            <w:rPr>
              <w:noProof/>
            </w:rPr>
            <w:drawing>
              <wp:inline distT="0" distB="0" distL="0" distR="0" wp14:anchorId="3E317B0F" wp14:editId="0B4AC0A6">
                <wp:extent cx="638175" cy="638175"/>
                <wp:effectExtent l="0" t="0" r="0" b="0"/>
                <wp:docPr id="1" name="Рисунок 1" descr="эмблем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эмблем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7" w:type="dxa"/>
        </w:tcPr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4075B8">
            <w:rPr>
              <w:rFonts w:ascii="Arial" w:hAnsi="Arial"/>
              <w:b/>
              <w:sz w:val="20"/>
              <w:szCs w:val="20"/>
            </w:rPr>
            <w:t>Открытое акционерное общество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</w:rPr>
          </w:pPr>
          <w:r w:rsidRPr="004075B8">
            <w:rPr>
              <w:rFonts w:ascii="Bookman Old Style" w:hAnsi="Bookman Old Style"/>
              <w:b/>
              <w:sz w:val="20"/>
              <w:szCs w:val="20"/>
            </w:rPr>
            <w:t>«МИНОБЛАВТОТРАНС»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</w:rPr>
          </w:pPr>
          <w:r w:rsidRPr="004075B8">
            <w:rPr>
              <w:rFonts w:ascii="Bookman Old Style" w:hAnsi="Bookman Old Style"/>
              <w:b/>
              <w:sz w:val="18"/>
              <w:szCs w:val="18"/>
            </w:rPr>
            <w:t xml:space="preserve">Ф и л </w:t>
          </w:r>
          <w:proofErr w:type="gramStart"/>
          <w:r w:rsidRPr="004075B8">
            <w:rPr>
              <w:rFonts w:ascii="Bookman Old Style" w:hAnsi="Bookman Old Style"/>
              <w:b/>
              <w:sz w:val="18"/>
              <w:szCs w:val="18"/>
            </w:rPr>
            <w:t>и</w:t>
          </w:r>
          <w:proofErr w:type="gramEnd"/>
          <w:r w:rsidRPr="004075B8">
            <w:rPr>
              <w:rFonts w:ascii="Bookman Old Style" w:hAnsi="Bookman Old Style"/>
              <w:b/>
              <w:sz w:val="18"/>
              <w:szCs w:val="18"/>
            </w:rPr>
            <w:t xml:space="preserve"> а 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</w:rPr>
          </w:pPr>
          <w:r w:rsidRPr="004075B8">
            <w:rPr>
              <w:rFonts w:ascii="Bookman Old Style" w:hAnsi="Bookman Old Style"/>
              <w:b/>
              <w:sz w:val="22"/>
              <w:szCs w:val="22"/>
            </w:rPr>
            <w:t xml:space="preserve">«АВТОМОБИЛЬНЫЙ </w:t>
          </w:r>
          <w:proofErr w:type="gramStart"/>
          <w:r w:rsidRPr="004075B8">
            <w:rPr>
              <w:rFonts w:ascii="Bookman Old Style" w:hAnsi="Bookman Old Style"/>
              <w:b/>
              <w:sz w:val="22"/>
              <w:szCs w:val="22"/>
            </w:rPr>
            <w:t>ПАРК  №</w:t>
          </w:r>
          <w:proofErr w:type="gramEnd"/>
          <w:r w:rsidRPr="004075B8">
            <w:rPr>
              <w:rFonts w:ascii="Bookman Old Style" w:hAnsi="Bookman Old Style"/>
              <w:b/>
              <w:sz w:val="22"/>
              <w:szCs w:val="22"/>
            </w:rPr>
            <w:t>18»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bCs/>
              <w:sz w:val="8"/>
              <w:szCs w:val="8"/>
            </w:rPr>
          </w:pP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</w:rPr>
            <w:t>ул.Труда</w:t>
          </w:r>
          <w:proofErr w:type="spellEnd"/>
          <w:r w:rsidRPr="004075B8">
            <w:rPr>
              <w:rFonts w:ascii="Arial" w:hAnsi="Arial" w:cs="Arial"/>
              <w:sz w:val="18"/>
              <w:szCs w:val="18"/>
            </w:rPr>
            <w:t xml:space="preserve">, 3, </w:t>
          </w:r>
          <w:smartTag w:uri="urn:schemas-microsoft-com:office:smarttags" w:element="metricconverter">
            <w:smartTagPr>
              <w:attr w:name="ProductID" w:val="222160, г"/>
            </w:smartTagPr>
            <w:r w:rsidRPr="004075B8">
              <w:rPr>
                <w:rFonts w:ascii="Arial" w:hAnsi="Arial" w:cs="Arial"/>
                <w:sz w:val="18"/>
                <w:szCs w:val="18"/>
              </w:rPr>
              <w:t>222160, г</w:t>
            </w:r>
          </w:smartTag>
          <w:r w:rsidRPr="004075B8">
            <w:rPr>
              <w:rFonts w:ascii="Arial" w:hAnsi="Arial" w:cs="Arial"/>
              <w:sz w:val="18"/>
              <w:szCs w:val="18"/>
            </w:rPr>
            <w:t>. Жодино,</w:t>
          </w:r>
        </w:p>
        <w:p w:rsidR="00E8302C" w:rsidRPr="00FF63B0" w:rsidRDefault="00E8302C" w:rsidP="00E8302C">
          <w:pPr>
            <w:tabs>
              <w:tab w:val="left" w:pos="5780"/>
            </w:tabs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    тел</w:t>
          </w:r>
          <w:r w:rsidRPr="00FF63B0">
            <w:rPr>
              <w:rFonts w:ascii="Arial" w:hAnsi="Arial" w:cs="Arial"/>
              <w:sz w:val="18"/>
              <w:szCs w:val="18"/>
            </w:rPr>
            <w:t xml:space="preserve">. 801775-6 60 03, </w:t>
          </w:r>
          <w:r w:rsidRPr="004075B8">
            <w:rPr>
              <w:rFonts w:ascii="Arial" w:hAnsi="Arial" w:cs="Arial"/>
              <w:sz w:val="18"/>
              <w:szCs w:val="18"/>
            </w:rPr>
            <w:t>факс</w:t>
          </w:r>
          <w:r w:rsidRPr="00FF63B0">
            <w:rPr>
              <w:rFonts w:ascii="Arial" w:hAnsi="Arial" w:cs="Arial"/>
              <w:sz w:val="18"/>
              <w:szCs w:val="18"/>
            </w:rPr>
            <w:t xml:space="preserve"> 801775-6 61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en-US"/>
            </w:rPr>
            <w:t xml:space="preserve">e-mail: </w:t>
          </w:r>
          <w:r w:rsidR="00C64544">
            <w:fldChar w:fldCharType="begin"/>
          </w:r>
          <w:r w:rsidR="00C64544" w:rsidRPr="00FF63B0">
            <w:rPr>
              <w:lang w:val="en-US"/>
            </w:rPr>
            <w:instrText xml:space="preserve"> HYPERLINK "mailto:avtopark18@tut.by" </w:instrText>
          </w:r>
          <w:r w:rsidR="00C64544">
            <w:fldChar w:fldCharType="separate"/>
          </w:r>
          <w:r w:rsidRPr="004075B8">
            <w:rPr>
              <w:rStyle w:val="ab"/>
              <w:rFonts w:ascii="Arial" w:hAnsi="Arial" w:cs="Arial"/>
              <w:sz w:val="18"/>
              <w:szCs w:val="18"/>
              <w:lang w:val="en-US"/>
            </w:rPr>
            <w:t>avtopark18@tut.by</w:t>
          </w:r>
          <w:r w:rsidR="00C64544">
            <w:rPr>
              <w:rStyle w:val="ab"/>
              <w:rFonts w:ascii="Arial" w:hAnsi="Arial" w:cs="Arial"/>
              <w:sz w:val="18"/>
              <w:szCs w:val="18"/>
              <w:lang w:val="en-US"/>
            </w:rPr>
            <w:fldChar w:fldCharType="end"/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proofErr w:type="spellStart"/>
          <w:r w:rsidRPr="004075B8">
            <w:rPr>
              <w:rFonts w:ascii="Arial" w:hAnsi="Arial"/>
              <w:sz w:val="18"/>
              <w:szCs w:val="18"/>
            </w:rPr>
            <w:t>официальныйсайт</w:t>
          </w:r>
          <w:proofErr w:type="spellEnd"/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: ap18.by 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официальный сервисный партнёр</w:t>
          </w:r>
        </w:p>
        <w:p w:rsidR="00E8302C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ОАО «МАЗ»</w:t>
          </w:r>
        </w:p>
        <w:p w:rsidR="00E8302C" w:rsidRPr="00481351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Р/с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BY</w:t>
          </w:r>
          <w:r w:rsidRPr="004075B8">
            <w:rPr>
              <w:rFonts w:ascii="Arial" w:hAnsi="Arial" w:cs="Arial"/>
              <w:sz w:val="18"/>
              <w:szCs w:val="18"/>
            </w:rPr>
            <w:t>26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</w:t>
          </w:r>
          <w:r w:rsidRPr="004075B8">
            <w:rPr>
              <w:rFonts w:ascii="Arial" w:hAnsi="Arial" w:cs="Arial"/>
              <w:sz w:val="18"/>
              <w:szCs w:val="18"/>
            </w:rPr>
            <w:t>30121436710199330000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в отд. ОАО “БПС-Сбербанк”, 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BICBPSBBY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2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УНН 601070292, ОКПО 031217156023</w:t>
          </w:r>
        </w:p>
        <w:p w:rsidR="00E8302C" w:rsidRPr="004075B8" w:rsidRDefault="00E8302C" w:rsidP="00E8302C">
          <w:pPr>
            <w:ind w:left="142" w:right="-1"/>
            <w:jc w:val="both"/>
            <w:rPr>
              <w:sz w:val="2"/>
              <w:lang w:val="be-BY"/>
            </w:rPr>
          </w:pPr>
        </w:p>
      </w:tc>
    </w:tr>
  </w:tbl>
  <w:p w:rsidR="002A310C" w:rsidRPr="0095541E" w:rsidRDefault="002A310C" w:rsidP="002A310C">
    <w:pPr>
      <w:pStyle w:val="a7"/>
      <w:rPr>
        <w:lang w:val="be-B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11A"/>
    <w:multiLevelType w:val="hybridMultilevel"/>
    <w:tmpl w:val="AB94D12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46D1"/>
    <w:multiLevelType w:val="hybridMultilevel"/>
    <w:tmpl w:val="2AD6D91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1E"/>
    <w:rsid w:val="000229E6"/>
    <w:rsid w:val="0003146B"/>
    <w:rsid w:val="00034354"/>
    <w:rsid w:val="00047C2C"/>
    <w:rsid w:val="000711B8"/>
    <w:rsid w:val="000A11F8"/>
    <w:rsid w:val="000A1D3E"/>
    <w:rsid w:val="000A2EE4"/>
    <w:rsid w:val="00137B1A"/>
    <w:rsid w:val="0015399C"/>
    <w:rsid w:val="00157DB3"/>
    <w:rsid w:val="00185423"/>
    <w:rsid w:val="00187105"/>
    <w:rsid w:val="001B654C"/>
    <w:rsid w:val="001F094F"/>
    <w:rsid w:val="00216E39"/>
    <w:rsid w:val="002A310C"/>
    <w:rsid w:val="002A7A4D"/>
    <w:rsid w:val="002D5BEF"/>
    <w:rsid w:val="002F1104"/>
    <w:rsid w:val="00314F79"/>
    <w:rsid w:val="00333D4D"/>
    <w:rsid w:val="00347B18"/>
    <w:rsid w:val="0035588C"/>
    <w:rsid w:val="00371861"/>
    <w:rsid w:val="00372266"/>
    <w:rsid w:val="003936BA"/>
    <w:rsid w:val="003F63B7"/>
    <w:rsid w:val="004034AF"/>
    <w:rsid w:val="004148F5"/>
    <w:rsid w:val="004169F4"/>
    <w:rsid w:val="00444D74"/>
    <w:rsid w:val="004469CE"/>
    <w:rsid w:val="004827BC"/>
    <w:rsid w:val="004B0414"/>
    <w:rsid w:val="004B0B75"/>
    <w:rsid w:val="00512E1F"/>
    <w:rsid w:val="005517F4"/>
    <w:rsid w:val="005731FE"/>
    <w:rsid w:val="0058625A"/>
    <w:rsid w:val="00596092"/>
    <w:rsid w:val="00597F77"/>
    <w:rsid w:val="005B0BA1"/>
    <w:rsid w:val="005E796A"/>
    <w:rsid w:val="005F7EC4"/>
    <w:rsid w:val="00615255"/>
    <w:rsid w:val="00634CDC"/>
    <w:rsid w:val="00655422"/>
    <w:rsid w:val="00664936"/>
    <w:rsid w:val="006821AA"/>
    <w:rsid w:val="00692351"/>
    <w:rsid w:val="006B2A36"/>
    <w:rsid w:val="006C051C"/>
    <w:rsid w:val="00726112"/>
    <w:rsid w:val="007400C3"/>
    <w:rsid w:val="00746A31"/>
    <w:rsid w:val="0074707A"/>
    <w:rsid w:val="007824DC"/>
    <w:rsid w:val="007A087E"/>
    <w:rsid w:val="007A6394"/>
    <w:rsid w:val="007E410C"/>
    <w:rsid w:val="007F4A73"/>
    <w:rsid w:val="00835FDB"/>
    <w:rsid w:val="008D13B3"/>
    <w:rsid w:val="008D5214"/>
    <w:rsid w:val="00900A5D"/>
    <w:rsid w:val="009249B7"/>
    <w:rsid w:val="009342DC"/>
    <w:rsid w:val="0095541E"/>
    <w:rsid w:val="009730CC"/>
    <w:rsid w:val="00980390"/>
    <w:rsid w:val="00981AF5"/>
    <w:rsid w:val="00993AA4"/>
    <w:rsid w:val="009B69C3"/>
    <w:rsid w:val="00A012F4"/>
    <w:rsid w:val="00A27BAC"/>
    <w:rsid w:val="00A9610A"/>
    <w:rsid w:val="00AD72AA"/>
    <w:rsid w:val="00AF10A5"/>
    <w:rsid w:val="00B26920"/>
    <w:rsid w:val="00BA36F3"/>
    <w:rsid w:val="00BD165C"/>
    <w:rsid w:val="00C470A5"/>
    <w:rsid w:val="00C54863"/>
    <w:rsid w:val="00C64544"/>
    <w:rsid w:val="00C730B7"/>
    <w:rsid w:val="00C77197"/>
    <w:rsid w:val="00C90DD9"/>
    <w:rsid w:val="00C9527F"/>
    <w:rsid w:val="00C9670F"/>
    <w:rsid w:val="00CB4808"/>
    <w:rsid w:val="00CD3234"/>
    <w:rsid w:val="00CF18F6"/>
    <w:rsid w:val="00D4497B"/>
    <w:rsid w:val="00D51BEA"/>
    <w:rsid w:val="00D60ADB"/>
    <w:rsid w:val="00D63771"/>
    <w:rsid w:val="00D74D4C"/>
    <w:rsid w:val="00D77C7C"/>
    <w:rsid w:val="00DD699F"/>
    <w:rsid w:val="00DE403E"/>
    <w:rsid w:val="00DE7472"/>
    <w:rsid w:val="00E2032D"/>
    <w:rsid w:val="00E40479"/>
    <w:rsid w:val="00E4361D"/>
    <w:rsid w:val="00E47C5C"/>
    <w:rsid w:val="00E672E6"/>
    <w:rsid w:val="00E73706"/>
    <w:rsid w:val="00E8302C"/>
    <w:rsid w:val="00E87E76"/>
    <w:rsid w:val="00E94C68"/>
    <w:rsid w:val="00EA2F14"/>
    <w:rsid w:val="00EB3AD0"/>
    <w:rsid w:val="00F17044"/>
    <w:rsid w:val="00F27F2B"/>
    <w:rsid w:val="00F54CFC"/>
    <w:rsid w:val="00F774A7"/>
    <w:rsid w:val="00FF4FA5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8EFDC20"/>
  <w15:chartTrackingRefBased/>
  <w15:docId w15:val="{D6A005FE-7AEF-4E25-85B8-85690192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4F"/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1F094F"/>
    <w:pPr>
      <w:keepNext/>
      <w:jc w:val="center"/>
      <w:outlineLvl w:val="0"/>
    </w:pPr>
    <w:rPr>
      <w:rFonts w:ascii="Arial" w:hAnsi="Arial"/>
      <w:b/>
      <w:color w:val="auto"/>
      <w:sz w:val="18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69235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y">
    <w:name w:val="justify"/>
    <w:basedOn w:val="a"/>
    <w:rsid w:val="001F094F"/>
    <w:pPr>
      <w:ind w:firstLine="567"/>
      <w:jc w:val="both"/>
    </w:pPr>
    <w:rPr>
      <w:color w:val="auto"/>
      <w:sz w:val="24"/>
      <w:szCs w:val="24"/>
    </w:rPr>
  </w:style>
  <w:style w:type="paragraph" w:customStyle="1" w:styleId="a3">
    <w:name w:val="Название"/>
    <w:basedOn w:val="a"/>
    <w:qFormat/>
    <w:rsid w:val="00E87E76"/>
    <w:pPr>
      <w:jc w:val="center"/>
    </w:pPr>
    <w:rPr>
      <w:color w:val="auto"/>
      <w:szCs w:val="20"/>
    </w:rPr>
  </w:style>
  <w:style w:type="paragraph" w:customStyle="1" w:styleId="ConsPlusNormal">
    <w:name w:val="ConsPlusNormal"/>
    <w:rsid w:val="0074707A"/>
    <w:pPr>
      <w:autoSpaceDE w:val="0"/>
      <w:autoSpaceDN w:val="0"/>
      <w:adjustRightInd w:val="0"/>
    </w:pPr>
    <w:rPr>
      <w:sz w:val="24"/>
      <w:szCs w:val="24"/>
    </w:rPr>
  </w:style>
  <w:style w:type="table" w:styleId="a4">
    <w:name w:val="Table Grid"/>
    <w:basedOn w:val="a1"/>
    <w:rsid w:val="0078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D60ADB"/>
    <w:pPr>
      <w:widowControl w:val="0"/>
      <w:autoSpaceDE w:val="0"/>
      <w:autoSpaceDN w:val="0"/>
      <w:adjustRightInd w:val="0"/>
      <w:spacing w:line="283" w:lineRule="exact"/>
      <w:jc w:val="both"/>
    </w:pPr>
    <w:rPr>
      <w:color w:val="auto"/>
      <w:sz w:val="24"/>
      <w:szCs w:val="24"/>
    </w:rPr>
  </w:style>
  <w:style w:type="paragraph" w:customStyle="1" w:styleId="Style3">
    <w:name w:val="Style3"/>
    <w:basedOn w:val="a"/>
    <w:rsid w:val="00D60ADB"/>
    <w:pPr>
      <w:widowControl w:val="0"/>
      <w:autoSpaceDE w:val="0"/>
      <w:autoSpaceDN w:val="0"/>
      <w:adjustRightInd w:val="0"/>
      <w:spacing w:line="283" w:lineRule="exact"/>
    </w:pPr>
    <w:rPr>
      <w:color w:val="auto"/>
      <w:sz w:val="24"/>
      <w:szCs w:val="24"/>
    </w:rPr>
  </w:style>
  <w:style w:type="paragraph" w:customStyle="1" w:styleId="Style8">
    <w:name w:val="Style8"/>
    <w:basedOn w:val="a"/>
    <w:rsid w:val="00D60ADB"/>
    <w:pPr>
      <w:widowControl w:val="0"/>
      <w:autoSpaceDE w:val="0"/>
      <w:autoSpaceDN w:val="0"/>
      <w:adjustRightInd w:val="0"/>
    </w:pPr>
    <w:rPr>
      <w:color w:val="auto"/>
      <w:sz w:val="24"/>
      <w:szCs w:val="24"/>
    </w:rPr>
  </w:style>
  <w:style w:type="character" w:customStyle="1" w:styleId="FontStyle12">
    <w:name w:val="Font Style12"/>
    <w:rsid w:val="00D60ADB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rsid w:val="004034AF"/>
    <w:rPr>
      <w:rFonts w:ascii="Arial" w:hAnsi="Arial"/>
      <w:b/>
      <w:sz w:val="18"/>
      <w:szCs w:val="24"/>
      <w:lang w:val="ru-RU" w:eastAsia="ru-RU"/>
    </w:rPr>
  </w:style>
  <w:style w:type="paragraph" w:styleId="a5">
    <w:name w:val="Balloon Text"/>
    <w:basedOn w:val="a"/>
    <w:link w:val="a6"/>
    <w:rsid w:val="00D74D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D74D4C"/>
    <w:rPr>
      <w:rFonts w:ascii="Segoe UI" w:hAnsi="Segoe UI" w:cs="Segoe UI"/>
      <w:color w:val="000000"/>
      <w:sz w:val="18"/>
      <w:szCs w:val="18"/>
      <w:lang w:val="ru-RU" w:eastAsia="ru-RU"/>
    </w:rPr>
  </w:style>
  <w:style w:type="character" w:customStyle="1" w:styleId="30">
    <w:name w:val="Заголовок 3 Знак"/>
    <w:link w:val="3"/>
    <w:semiHidden/>
    <w:rsid w:val="00692351"/>
    <w:rPr>
      <w:rFonts w:ascii="Calibri Light" w:eastAsia="Times New Roman" w:hAnsi="Calibri Light" w:cs="Times New Roman"/>
      <w:b/>
      <w:bCs/>
      <w:color w:val="000000"/>
      <w:sz w:val="26"/>
      <w:szCs w:val="26"/>
      <w:lang w:val="ru-RU" w:eastAsia="ru-RU"/>
    </w:rPr>
  </w:style>
  <w:style w:type="paragraph" w:styleId="a7">
    <w:name w:val="header"/>
    <w:basedOn w:val="a"/>
    <w:link w:val="a8"/>
    <w:uiPriority w:val="99"/>
    <w:rsid w:val="002A31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A310C"/>
    <w:rPr>
      <w:color w:val="000000"/>
      <w:sz w:val="28"/>
      <w:szCs w:val="28"/>
    </w:rPr>
  </w:style>
  <w:style w:type="paragraph" w:styleId="a9">
    <w:name w:val="footer"/>
    <w:basedOn w:val="a"/>
    <w:link w:val="aa"/>
    <w:rsid w:val="002A310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A310C"/>
    <w:rPr>
      <w:color w:val="000000"/>
      <w:sz w:val="28"/>
      <w:szCs w:val="28"/>
    </w:rPr>
  </w:style>
  <w:style w:type="character" w:styleId="ab">
    <w:name w:val="Hyperlink"/>
    <w:basedOn w:val="a0"/>
    <w:uiPriority w:val="99"/>
    <w:rsid w:val="00E8302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1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441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6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03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041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804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9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08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489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7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4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_Internet_!\Dropbox\&#1040;&#1074;&#1090;&#1086;&#1087;&#1072;&#1088;&#1082;\_MyDocuments_\&#1044;&#1086;&#1082;&#1091;&#1084;&#1077;&#1085;&#1090;&#1099;\&#1060;&#1080;&#1088;&#1084;&#1077;&#1085;&#1085;&#1099;&#1081;%20&#1073;&#1083;&#1072;&#1085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18F52-963D-4A38-AE0A-EFFBB065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Фирменный бланк.dotx</Template>
  <TotalTime>26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</vt:lpstr>
    </vt:vector>
  </TitlesOfParts>
  <Company>RePack by SPecialiST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</dc:title>
  <dc:subject/>
  <dc:creator>AP18</dc:creator>
  <cp:keywords/>
  <dc:description/>
  <cp:lastModifiedBy>AP18</cp:lastModifiedBy>
  <cp:revision>7</cp:revision>
  <cp:lastPrinted>2018-12-28T11:46:00Z</cp:lastPrinted>
  <dcterms:created xsi:type="dcterms:W3CDTF">2019-09-17T07:26:00Z</dcterms:created>
  <dcterms:modified xsi:type="dcterms:W3CDTF">2019-09-17T07:49:00Z</dcterms:modified>
</cp:coreProperties>
</file>