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2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03"/>
        <w:gridCol w:w="3961"/>
        <w:gridCol w:w="1006"/>
        <w:gridCol w:w="671"/>
        <w:gridCol w:w="4142"/>
        <w:gridCol w:w="4142"/>
      </w:tblGrid>
      <w:tr w:rsidR="005731FE" w:rsidTr="005731FE">
        <w:trPr>
          <w:gridBefore w:val="1"/>
          <w:wBefore w:w="103" w:type="dxa"/>
          <w:trHeight w:val="98"/>
        </w:trPr>
        <w:tc>
          <w:tcPr>
            <w:tcW w:w="3961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677" w:type="dxa"/>
            <w:gridSpan w:val="2"/>
          </w:tcPr>
          <w:p w:rsidR="005731FE" w:rsidRDefault="005731FE">
            <w:pPr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</w:tr>
      <w:tr w:rsidR="005731FE" w:rsidTr="005731FE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1E0" w:firstRow="1" w:lastRow="1" w:firstColumn="1" w:lastColumn="1" w:noHBand="0" w:noVBand="0"/>
        </w:tblPrEx>
        <w:trPr>
          <w:gridAfter w:val="3"/>
          <w:wAfter w:w="8955" w:type="dxa"/>
        </w:trPr>
        <w:tc>
          <w:tcPr>
            <w:tcW w:w="507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a4"/>
              <w:tblW w:w="49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"/>
              <w:gridCol w:w="412"/>
              <w:gridCol w:w="1965"/>
              <w:gridCol w:w="510"/>
              <w:gridCol w:w="1603"/>
            </w:tblGrid>
            <w:tr w:rsidR="005731FE" w:rsidTr="0095541E">
              <w:trPr>
                <w:trHeight w:val="260"/>
              </w:trPr>
              <w:tc>
                <w:tcPr>
                  <w:tcW w:w="492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2377" w:type="dxa"/>
                  <w:gridSpan w:val="2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  <w:tc>
                <w:tcPr>
                  <w:tcW w:w="510" w:type="dxa"/>
                </w:tcPr>
                <w:p w:rsidR="005731FE" w:rsidRDefault="005731FE">
                  <w:pPr>
                    <w:jc w:val="both"/>
                  </w:pPr>
                  <w:r>
                    <w:t>№</w:t>
                  </w:r>
                </w:p>
              </w:tc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</w:tr>
            <w:tr w:rsidR="005731FE" w:rsidTr="0095541E">
              <w:trPr>
                <w:trHeight w:val="249"/>
              </w:trPr>
              <w:tc>
                <w:tcPr>
                  <w:tcW w:w="904" w:type="dxa"/>
                  <w:gridSpan w:val="2"/>
                </w:tcPr>
                <w:p w:rsidR="005731FE" w:rsidRDefault="005731FE">
                  <w:pPr>
                    <w:jc w:val="both"/>
                  </w:pPr>
                  <w:r>
                    <w:t>на №</w:t>
                  </w:r>
                </w:p>
              </w:tc>
              <w:tc>
                <w:tcPr>
                  <w:tcW w:w="1965" w:type="dxa"/>
                  <w:tcBorders>
                    <w:bottom w:val="single" w:sz="4" w:space="0" w:color="auto"/>
                  </w:tcBorders>
                </w:tcPr>
                <w:p w:rsidR="005731FE" w:rsidRDefault="0095541E" w:rsidP="0095541E">
                  <w:pPr>
                    <w:jc w:val="center"/>
                  </w:pPr>
                  <w:r>
                    <w:t>03-05/02-1738</w:t>
                  </w:r>
                </w:p>
              </w:tc>
              <w:tc>
                <w:tcPr>
                  <w:tcW w:w="510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160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731FE" w:rsidRDefault="0095541E" w:rsidP="0095541E">
                  <w:pPr>
                    <w:jc w:val="center"/>
                  </w:pPr>
                  <w:r>
                    <w:t>10.09.2019</w:t>
                  </w:r>
                </w:p>
              </w:tc>
            </w:tr>
          </w:tbl>
          <w:p w:rsidR="005731FE" w:rsidRDefault="005731FE" w:rsidP="00185423">
            <w:pPr>
              <w:jc w:val="both"/>
            </w:pPr>
          </w:p>
        </w:tc>
      </w:tr>
    </w:tbl>
    <w:p w:rsidR="00185423" w:rsidRDefault="00185423" w:rsidP="00185423">
      <w:pPr>
        <w:ind w:firstLine="567"/>
      </w:pPr>
    </w:p>
    <w:p w:rsidR="002A7A4D" w:rsidRDefault="002A7A4D" w:rsidP="00AD72AA">
      <w:pPr>
        <w:ind w:left="6372"/>
      </w:pPr>
      <w:r>
        <w:t>ОАО «Миноблавтотранс»</w:t>
      </w: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2A7A4D" w:rsidP="00AD72AA">
      <w:pPr>
        <w:ind w:firstLine="567"/>
        <w:jc w:val="both"/>
      </w:pPr>
      <w:r>
        <w:t xml:space="preserve">В ответ на Ваш запрос </w:t>
      </w:r>
      <w:r w:rsidRPr="009730CC">
        <w:rPr>
          <w:b/>
        </w:rPr>
        <w:t>№ 03-05/02-1738</w:t>
      </w:r>
      <w:r>
        <w:t xml:space="preserve"> от </w:t>
      </w:r>
      <w:r w:rsidRPr="009730CC">
        <w:rPr>
          <w:b/>
        </w:rPr>
        <w:t>10.09.2019</w:t>
      </w:r>
      <w:r>
        <w:t xml:space="preserve"> о предоставлении информации сообщаем:</w:t>
      </w:r>
    </w:p>
    <w:p w:rsidR="00664936" w:rsidRDefault="00664936" w:rsidP="00AD72AA">
      <w:pPr>
        <w:ind w:firstLine="567"/>
        <w:jc w:val="both"/>
      </w:pPr>
      <w:r>
        <w:t xml:space="preserve">09.09.19 </w:t>
      </w:r>
      <w:r w:rsidR="009730CC">
        <w:t>одна из диспетчеров, ответственных за достоверность информации в АСДУ «Азимут-2»</w:t>
      </w:r>
      <w:r>
        <w:t xml:space="preserve"> пошла на больничный, а </w:t>
      </w:r>
      <w:r w:rsidR="009730CC">
        <w:t>второй диспетчер</w:t>
      </w:r>
      <w:r>
        <w:t xml:space="preserve"> еще не вышел из отпуска</w:t>
      </w:r>
      <w:r w:rsidR="009730CC">
        <w:t>. Ч</w:t>
      </w:r>
      <w:r>
        <w:t>астично рейсы были введены в АСДУ «Азимут-2» (</w:t>
      </w:r>
      <w:r w:rsidR="009730CC">
        <w:t>пригородные маршруты</w:t>
      </w:r>
      <w:r>
        <w:t xml:space="preserve">), но городские рейсы в ней отсутствовали, </w:t>
      </w:r>
      <w:r w:rsidR="009730CC">
        <w:t>т.к. на момент внесения пригорода (перед выходными) еще не было полной информации о расстановке ТС и водителей по маршрутам. И</w:t>
      </w:r>
      <w:r>
        <w:t>з-за этого их выполнение невозможно было отследить</w:t>
      </w:r>
      <w:r w:rsidR="009730CC">
        <w:t xml:space="preserve"> в АСДУ</w:t>
      </w:r>
      <w:r>
        <w:t>.</w:t>
      </w:r>
    </w:p>
    <w:p w:rsidR="00664936" w:rsidRDefault="00664936" w:rsidP="00AD72AA">
      <w:pPr>
        <w:ind w:firstLine="567"/>
        <w:jc w:val="both"/>
      </w:pPr>
      <w:r>
        <w:t>На данный момент</w:t>
      </w:r>
      <w:r w:rsidR="009730CC">
        <w:t xml:space="preserve"> (утро 11.09.2019)</w:t>
      </w:r>
      <w:r>
        <w:t xml:space="preserve"> ситуация исправлена, все рейсы, которые были запланированы на 09.09.19 в АСДУ «Азимут-2» внесены.</w:t>
      </w:r>
    </w:p>
    <w:p w:rsidR="00664936" w:rsidRDefault="00664936" w:rsidP="00664936">
      <w:pPr>
        <w:ind w:firstLine="567"/>
      </w:pPr>
    </w:p>
    <w:p w:rsidR="00664936" w:rsidRDefault="00664936" w:rsidP="00664936">
      <w:pPr>
        <w:ind w:firstLine="567"/>
      </w:pPr>
      <w:r>
        <w:t>Выполнение рейсов за 09.09.19 по факту:</w:t>
      </w:r>
    </w:p>
    <w:p w:rsidR="00664936" w:rsidRDefault="00664936" w:rsidP="00664936">
      <w:pPr>
        <w:ind w:firstLine="567"/>
      </w:pPr>
    </w:p>
    <w:p w:rsidR="00664936" w:rsidRDefault="00664936" w:rsidP="00664936">
      <w:pPr>
        <w:ind w:firstLine="567"/>
      </w:pPr>
      <w:r>
        <w:t>№ 1 – без нарушений // на 7724 (карт. 1-3) нет прибора АСДУ</w:t>
      </w:r>
    </w:p>
    <w:p w:rsidR="00664936" w:rsidRDefault="00664936" w:rsidP="00664936">
      <w:pPr>
        <w:ind w:firstLine="567"/>
      </w:pPr>
      <w:r>
        <w:t>№ 2 – без нарушений</w:t>
      </w:r>
    </w:p>
    <w:p w:rsidR="00664936" w:rsidRDefault="00664936" w:rsidP="00664936">
      <w:pPr>
        <w:ind w:firstLine="567"/>
      </w:pPr>
      <w:r>
        <w:t>№ 3 – 6130 (рейс 3-1 07:05) с пропусками ОП, 0593 (3-1 10:10) нет отметок по ОП, 4729 (3-1 17:45) не работал АСДУ</w:t>
      </w:r>
    </w:p>
    <w:p w:rsidR="00664936" w:rsidRPr="00117358" w:rsidRDefault="00664936" w:rsidP="00664936">
      <w:pPr>
        <w:ind w:firstLine="567"/>
      </w:pPr>
      <w:r>
        <w:t>№ 4 – 7725 (4-2) нет АСДУ, 4729 (4-5) н/р АСДУ, 0593 (4-4) н/отм.</w:t>
      </w:r>
    </w:p>
    <w:p w:rsidR="00664936" w:rsidRPr="00117358" w:rsidRDefault="00664936" w:rsidP="00664936">
      <w:pPr>
        <w:ind w:firstLine="567"/>
      </w:pPr>
      <w:r>
        <w:t>№ 6 – 1661 (6а) с пропусками ОП и опережением графика, 7742 (6-1) н/отм.</w:t>
      </w:r>
    </w:p>
    <w:p w:rsidR="002A7A4D" w:rsidRDefault="002A7A4D" w:rsidP="009730CC">
      <w:pPr>
        <w:ind w:firstLine="567"/>
      </w:pPr>
    </w:p>
    <w:p w:rsidR="00A012F4" w:rsidRDefault="00A012F4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A012F4" w:rsidRDefault="003F63B7" w:rsidP="00185423">
      <w:pPr>
        <w:ind w:firstLine="567"/>
        <w:rPr>
          <w:sz w:val="18"/>
          <w:szCs w:val="18"/>
        </w:rPr>
      </w:pPr>
      <w:r>
        <w:t>Директор</w:t>
      </w:r>
      <w:r w:rsidR="005731FE">
        <w:tab/>
      </w:r>
      <w:r w:rsidR="005731FE">
        <w:tab/>
      </w:r>
      <w:r w:rsidR="00597F77">
        <w:tab/>
      </w:r>
      <w:r w:rsidR="00597F77">
        <w:tab/>
      </w:r>
      <w:r w:rsidR="00597F77">
        <w:tab/>
      </w:r>
      <w:r w:rsidR="00597F77">
        <w:tab/>
      </w:r>
      <w:r w:rsidR="00597F77">
        <w:tab/>
      </w:r>
      <w:r w:rsidR="00597F77">
        <w:tab/>
      </w:r>
      <w:bookmarkStart w:id="0" w:name="_GoBack"/>
      <w:bookmarkEnd w:id="0"/>
      <w:r w:rsidR="005731FE">
        <w:tab/>
      </w:r>
      <w:r>
        <w:t>И.</w:t>
      </w:r>
      <w:r w:rsidR="002D5BEF">
        <w:t xml:space="preserve"> </w:t>
      </w:r>
      <w:r>
        <w:t>Л. Чайкун</w:t>
      </w:r>
    </w:p>
    <w:p w:rsidR="00A012F4" w:rsidRDefault="00A012F4" w:rsidP="00A012F4">
      <w:pPr>
        <w:jc w:val="both"/>
        <w:rPr>
          <w:sz w:val="18"/>
          <w:szCs w:val="18"/>
        </w:rPr>
      </w:pPr>
    </w:p>
    <w:sectPr w:rsidR="00A012F4" w:rsidSect="00D60ADB">
      <w:headerReference w:type="default" r:id="rId8"/>
      <w:pgSz w:w="11906" w:h="16838"/>
      <w:pgMar w:top="540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A36" w:rsidRDefault="006B2A36" w:rsidP="002A310C">
      <w:r>
        <w:separator/>
      </w:r>
    </w:p>
  </w:endnote>
  <w:endnote w:type="continuationSeparator" w:id="0">
    <w:p w:rsidR="006B2A36" w:rsidRDefault="006B2A36" w:rsidP="002A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A36" w:rsidRDefault="006B2A36" w:rsidP="002A310C">
      <w:r>
        <w:separator/>
      </w:r>
    </w:p>
  </w:footnote>
  <w:footnote w:type="continuationSeparator" w:id="0">
    <w:p w:rsidR="006B2A36" w:rsidRDefault="006B2A36" w:rsidP="002A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ayout w:type="fixed"/>
      <w:tblLook w:val="04A0" w:firstRow="1" w:lastRow="0" w:firstColumn="1" w:lastColumn="0" w:noHBand="0" w:noVBand="1"/>
    </w:tblPr>
    <w:tblGrid>
      <w:gridCol w:w="4069"/>
      <w:gridCol w:w="1677"/>
      <w:gridCol w:w="4177"/>
    </w:tblGrid>
    <w:tr w:rsidR="00E8302C" w:rsidRPr="00E94C68" w:rsidTr="00E8302C">
      <w:tc>
        <w:tcPr>
          <w:tcW w:w="4069" w:type="dxa"/>
        </w:tcPr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  <w:lang w:val="be-BY"/>
            </w:rPr>
          </w:pP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Адкрытаеакцыянернаетаварыства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  <w:lang w:val="be-BY"/>
            </w:rPr>
          </w:pP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«М</w:t>
          </w:r>
          <w:r w:rsidRPr="004075B8">
            <w:rPr>
              <w:rFonts w:ascii="Bookman Old Style" w:hAnsi="Bookman Old Style"/>
              <w:b/>
              <w:sz w:val="20"/>
              <w:szCs w:val="20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НАБЛАЎТАТРАНС»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  <w:lang w:val="be-BY"/>
            </w:rPr>
          </w:pP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Ф </w:t>
          </w:r>
          <w:r w:rsidRPr="004075B8">
            <w:rPr>
              <w:rFonts w:ascii="Bookman Old Style" w:hAnsi="Bookman Old Style"/>
              <w:b/>
              <w:sz w:val="18"/>
              <w:szCs w:val="18"/>
            </w:rPr>
            <w:t>i</w:t>
          </w: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 л </w:t>
          </w:r>
          <w:r w:rsidRPr="004075B8">
            <w:rPr>
              <w:rFonts w:ascii="Bookman Old Style" w:hAnsi="Bookman Old Style"/>
              <w:b/>
              <w:sz w:val="18"/>
              <w:szCs w:val="18"/>
              <w:lang w:val="en-US"/>
            </w:rPr>
            <w:t>i</w:t>
          </w:r>
          <w:r w:rsidRPr="004075B8">
            <w:rPr>
              <w:rFonts w:ascii="Bookman Old Style" w:hAnsi="Bookman Old Style"/>
              <w:b/>
              <w:sz w:val="18"/>
              <w:szCs w:val="18"/>
              <w:lang w:val="be-BY"/>
            </w:rPr>
            <w:t>я 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lang w:val="be-BY"/>
            </w:rPr>
          </w:pP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« АУТАМАБ</w:t>
          </w:r>
          <w:r w:rsidRPr="004075B8">
            <w:rPr>
              <w:rFonts w:ascii="Bookman Old Style" w:hAnsi="Bookman Old Style"/>
              <w:b/>
              <w:sz w:val="22"/>
              <w:szCs w:val="22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ЛЬНЫ ПАРК №18»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8"/>
              <w:szCs w:val="8"/>
              <w:lang w:val="be-BY"/>
            </w:rPr>
          </w:pP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be-BY"/>
            </w:rPr>
          </w:pPr>
          <w:r w:rsidRPr="00852568">
            <w:rPr>
              <w:rFonts w:ascii="Arial" w:hAnsi="Arial"/>
              <w:sz w:val="18"/>
              <w:szCs w:val="18"/>
              <w:lang w:val="be-BY"/>
            </w:rPr>
            <w:t xml:space="preserve">вул.Працы, 3,  </w:t>
          </w:r>
          <w:smartTag w:uri="urn:schemas-microsoft-com:office:smarttags" w:element="metricconverter">
            <w:smartTagPr>
              <w:attr w:name="ProductID" w:val="222160, г"/>
            </w:smartTagPr>
            <w:r w:rsidRPr="00852568">
              <w:rPr>
                <w:rFonts w:ascii="Arial" w:hAnsi="Arial"/>
                <w:sz w:val="18"/>
                <w:szCs w:val="18"/>
                <w:lang w:val="be-BY"/>
              </w:rPr>
              <w:t>2</w:t>
            </w:r>
            <w:r w:rsidRPr="004075B8">
              <w:rPr>
                <w:rFonts w:ascii="Arial" w:hAnsi="Arial"/>
                <w:sz w:val="18"/>
                <w:szCs w:val="18"/>
                <w:lang w:val="be-BY"/>
              </w:rPr>
              <w:t>22160</w:t>
            </w:r>
            <w:r w:rsidRPr="00852568">
              <w:rPr>
                <w:rFonts w:ascii="Arial" w:hAnsi="Arial"/>
                <w:sz w:val="18"/>
                <w:szCs w:val="18"/>
                <w:lang w:val="be-BY"/>
              </w:rPr>
              <w:t>, г</w:t>
            </w:r>
          </w:smartTag>
          <w:r w:rsidRPr="00852568">
            <w:rPr>
              <w:rFonts w:ascii="Arial" w:hAnsi="Arial"/>
              <w:sz w:val="18"/>
              <w:szCs w:val="18"/>
              <w:lang w:val="be-BY"/>
            </w:rPr>
            <w:t>. Жодз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>i</w:t>
          </w:r>
          <w:r w:rsidRPr="00852568">
            <w:rPr>
              <w:rFonts w:ascii="Arial" w:hAnsi="Arial"/>
              <w:sz w:val="18"/>
              <w:szCs w:val="18"/>
              <w:lang w:val="be-BY"/>
            </w:rPr>
            <w:t>на,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</w:rPr>
            <w:t>тэл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.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0 03, </w:t>
          </w:r>
          <w:r w:rsidRPr="004075B8">
            <w:rPr>
              <w:rFonts w:ascii="Arial" w:hAnsi="Arial"/>
              <w:sz w:val="18"/>
              <w:szCs w:val="18"/>
            </w:rPr>
            <w:t>факс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61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e-mail: </w:t>
          </w:r>
          <w:hyperlink r:id="rId1" w:history="1">
            <w:r w:rsidRPr="004075B8">
              <w:rPr>
                <w:rStyle w:val="ab"/>
                <w:rFonts w:ascii="Arial" w:hAnsi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афіцыйнысайт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афіцыйнысэрвісныпартнёр</w:t>
          </w:r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ААТ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 «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МАЗ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>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</w:rPr>
            <w:t>Р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/c BY26BPSB30121436710199330000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 атд.ААТ “БПС-</w:t>
          </w:r>
          <w:r w:rsidRPr="004075B8">
            <w:rPr>
              <w:rFonts w:ascii="Arial" w:hAnsi="Arial" w:cs="Arial"/>
              <w:sz w:val="18"/>
              <w:szCs w:val="18"/>
            </w:rPr>
            <w:t>Сберб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анк”,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 BPSBBY2X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УНП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601070292</w:t>
          </w:r>
          <w:r w:rsidRPr="004075B8">
            <w:rPr>
              <w:rFonts w:ascii="Arial" w:hAnsi="Arial" w:cs="Arial"/>
              <w:sz w:val="18"/>
              <w:szCs w:val="18"/>
            </w:rPr>
            <w:t xml:space="preserve">, АКПА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 031217156023</w:t>
          </w:r>
        </w:p>
        <w:p w:rsidR="00E8302C" w:rsidRDefault="00E8302C" w:rsidP="00E8302C">
          <w:pPr>
            <w:ind w:left="142" w:right="-1"/>
            <w:jc w:val="both"/>
            <w:rPr>
              <w:sz w:val="2"/>
              <w:lang w:val="en-US"/>
            </w:rPr>
          </w:pPr>
        </w:p>
      </w:tc>
      <w:tc>
        <w:tcPr>
          <w:tcW w:w="1677" w:type="dxa"/>
          <w:hideMark/>
        </w:tcPr>
        <w:p w:rsidR="00E8302C" w:rsidRDefault="00E8302C" w:rsidP="00E8302C">
          <w:pPr>
            <w:jc w:val="center"/>
          </w:pPr>
          <w:r>
            <w:rPr>
              <w:noProof/>
            </w:rPr>
            <w:drawing>
              <wp:inline distT="0" distB="0" distL="0" distR="0" wp14:anchorId="3E317B0F" wp14:editId="0B4AC0A6">
                <wp:extent cx="638175" cy="638175"/>
                <wp:effectExtent l="0" t="0" r="0" b="0"/>
                <wp:docPr id="1" name="Рисунок 1" descr="эмблем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эмблем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7" w:type="dxa"/>
        </w:tcPr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4075B8">
            <w:rPr>
              <w:rFonts w:ascii="Arial" w:hAnsi="Arial"/>
              <w:b/>
              <w:sz w:val="20"/>
              <w:szCs w:val="20"/>
            </w:rPr>
            <w:t>Открытое акционерное общество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 w:rsidRPr="004075B8">
            <w:rPr>
              <w:rFonts w:ascii="Bookman Old Style" w:hAnsi="Bookman Old Style"/>
              <w:b/>
              <w:sz w:val="20"/>
              <w:szCs w:val="20"/>
            </w:rPr>
            <w:t>«МИНОБЛАВТОТРАНС»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</w:rPr>
          </w:pPr>
          <w:r w:rsidRPr="004075B8">
            <w:rPr>
              <w:rFonts w:ascii="Bookman Old Style" w:hAnsi="Bookman Old Style"/>
              <w:b/>
              <w:sz w:val="18"/>
              <w:szCs w:val="18"/>
            </w:rPr>
            <w:t>Ф и л и а 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</w:rPr>
          </w:pPr>
          <w:r w:rsidRPr="004075B8">
            <w:rPr>
              <w:rFonts w:ascii="Bookman Old Style" w:hAnsi="Bookman Old Style"/>
              <w:b/>
              <w:sz w:val="22"/>
              <w:szCs w:val="22"/>
            </w:rPr>
            <w:t>«АВТОМОБИЛЬНЫЙ ПАРК  №18»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bCs/>
              <w:sz w:val="8"/>
              <w:szCs w:val="8"/>
            </w:rPr>
          </w:pP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ул.Труда, 3, </w:t>
          </w:r>
          <w:smartTag w:uri="urn:schemas-microsoft-com:office:smarttags" w:element="metricconverter">
            <w:smartTagPr>
              <w:attr w:name="ProductID" w:val="222160, г"/>
            </w:smartTagPr>
            <w:r w:rsidRPr="004075B8">
              <w:rPr>
                <w:rFonts w:ascii="Arial" w:hAnsi="Arial" w:cs="Arial"/>
                <w:sz w:val="18"/>
                <w:szCs w:val="18"/>
              </w:rPr>
              <w:t>222160, г</w:t>
            </w:r>
          </w:smartTag>
          <w:r w:rsidRPr="004075B8">
            <w:rPr>
              <w:rFonts w:ascii="Arial" w:hAnsi="Arial" w:cs="Arial"/>
              <w:sz w:val="18"/>
              <w:szCs w:val="18"/>
            </w:rPr>
            <w:t>. Жодино,</w:t>
          </w:r>
        </w:p>
        <w:p w:rsidR="00E8302C" w:rsidRPr="0095541E" w:rsidRDefault="00E8302C" w:rsidP="00E8302C">
          <w:pPr>
            <w:tabs>
              <w:tab w:val="left" w:pos="5780"/>
            </w:tabs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    тел</w:t>
          </w:r>
          <w:r w:rsidRPr="0095541E">
            <w:rPr>
              <w:rFonts w:ascii="Arial" w:hAnsi="Arial" w:cs="Arial"/>
              <w:sz w:val="18"/>
              <w:szCs w:val="18"/>
            </w:rPr>
            <w:t xml:space="preserve">. 801775-6 60 03, </w:t>
          </w:r>
          <w:r w:rsidRPr="004075B8">
            <w:rPr>
              <w:rFonts w:ascii="Arial" w:hAnsi="Arial" w:cs="Arial"/>
              <w:sz w:val="18"/>
              <w:szCs w:val="18"/>
            </w:rPr>
            <w:t>факс</w:t>
          </w:r>
          <w:r w:rsidRPr="0095541E">
            <w:rPr>
              <w:rFonts w:ascii="Arial" w:hAnsi="Arial" w:cs="Arial"/>
              <w:sz w:val="18"/>
              <w:szCs w:val="18"/>
            </w:rPr>
            <w:t xml:space="preserve"> 801775-6 61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en-US"/>
            </w:rPr>
            <w:t xml:space="preserve">e-mail: </w:t>
          </w:r>
          <w:hyperlink r:id="rId3" w:history="1">
            <w:r w:rsidRPr="004075B8">
              <w:rPr>
                <w:rStyle w:val="ab"/>
                <w:rFonts w:ascii="Arial" w:hAnsi="Arial" w:cs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официальныйсайт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 сервисный партнёр</w:t>
          </w:r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ОАО «МАЗ»</w:t>
          </w:r>
        </w:p>
        <w:p w:rsidR="00E8302C" w:rsidRPr="00481351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Р/с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4075B8">
            <w:rPr>
              <w:rFonts w:ascii="Arial" w:hAnsi="Arial" w:cs="Arial"/>
              <w:sz w:val="18"/>
              <w:szCs w:val="18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4075B8">
            <w:rPr>
              <w:rFonts w:ascii="Arial" w:hAnsi="Arial" w:cs="Arial"/>
              <w:sz w:val="18"/>
              <w:szCs w:val="18"/>
            </w:rPr>
            <w:t>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в отд. ОАО “БПС-Сбербанк”, 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BICBPSBBY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УНН 601070292, ОКПО 031217156023</w:t>
          </w:r>
        </w:p>
        <w:p w:rsidR="00E8302C" w:rsidRPr="004075B8" w:rsidRDefault="00E8302C" w:rsidP="00E8302C">
          <w:pPr>
            <w:ind w:left="142" w:right="-1"/>
            <w:jc w:val="both"/>
            <w:rPr>
              <w:sz w:val="2"/>
              <w:lang w:val="be-BY"/>
            </w:rPr>
          </w:pPr>
        </w:p>
      </w:tc>
    </w:tr>
  </w:tbl>
  <w:p w:rsidR="002A310C" w:rsidRPr="0095541E" w:rsidRDefault="002A310C" w:rsidP="002A310C">
    <w:pPr>
      <w:pStyle w:val="a7"/>
      <w:rPr>
        <w:lang w:val="be-B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11A"/>
    <w:multiLevelType w:val="hybridMultilevel"/>
    <w:tmpl w:val="AB94D12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46D1"/>
    <w:multiLevelType w:val="hybridMultilevel"/>
    <w:tmpl w:val="2AD6D9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1E"/>
    <w:rsid w:val="000229E6"/>
    <w:rsid w:val="0003146B"/>
    <w:rsid w:val="00034354"/>
    <w:rsid w:val="00047C2C"/>
    <w:rsid w:val="000711B8"/>
    <w:rsid w:val="000A11F8"/>
    <w:rsid w:val="000A1D3E"/>
    <w:rsid w:val="000A2EE4"/>
    <w:rsid w:val="0015399C"/>
    <w:rsid w:val="00157DB3"/>
    <w:rsid w:val="00185423"/>
    <w:rsid w:val="00187105"/>
    <w:rsid w:val="001B654C"/>
    <w:rsid w:val="001F094F"/>
    <w:rsid w:val="00216E39"/>
    <w:rsid w:val="002A310C"/>
    <w:rsid w:val="002A7A4D"/>
    <w:rsid w:val="002D5BEF"/>
    <w:rsid w:val="002F1104"/>
    <w:rsid w:val="00314F79"/>
    <w:rsid w:val="00333D4D"/>
    <w:rsid w:val="00347B18"/>
    <w:rsid w:val="0035588C"/>
    <w:rsid w:val="00371861"/>
    <w:rsid w:val="00372266"/>
    <w:rsid w:val="003936BA"/>
    <w:rsid w:val="003F63B7"/>
    <w:rsid w:val="004034AF"/>
    <w:rsid w:val="004148F5"/>
    <w:rsid w:val="004169F4"/>
    <w:rsid w:val="00444D74"/>
    <w:rsid w:val="004469CE"/>
    <w:rsid w:val="004827BC"/>
    <w:rsid w:val="004B0B75"/>
    <w:rsid w:val="00512E1F"/>
    <w:rsid w:val="005517F4"/>
    <w:rsid w:val="005731FE"/>
    <w:rsid w:val="0058625A"/>
    <w:rsid w:val="00596092"/>
    <w:rsid w:val="00597F77"/>
    <w:rsid w:val="005B0BA1"/>
    <w:rsid w:val="005E796A"/>
    <w:rsid w:val="005F7EC4"/>
    <w:rsid w:val="00634CDC"/>
    <w:rsid w:val="00664936"/>
    <w:rsid w:val="006821AA"/>
    <w:rsid w:val="00692351"/>
    <w:rsid w:val="006B2A36"/>
    <w:rsid w:val="006C051C"/>
    <w:rsid w:val="00726112"/>
    <w:rsid w:val="007400C3"/>
    <w:rsid w:val="00746A31"/>
    <w:rsid w:val="0074707A"/>
    <w:rsid w:val="007824DC"/>
    <w:rsid w:val="007A087E"/>
    <w:rsid w:val="007A6394"/>
    <w:rsid w:val="007E410C"/>
    <w:rsid w:val="007F4A73"/>
    <w:rsid w:val="00835FDB"/>
    <w:rsid w:val="008D13B3"/>
    <w:rsid w:val="008D5214"/>
    <w:rsid w:val="00900A5D"/>
    <w:rsid w:val="009249B7"/>
    <w:rsid w:val="0095541E"/>
    <w:rsid w:val="009730CC"/>
    <w:rsid w:val="00980390"/>
    <w:rsid w:val="00993AA4"/>
    <w:rsid w:val="009B69C3"/>
    <w:rsid w:val="00A012F4"/>
    <w:rsid w:val="00A27BAC"/>
    <w:rsid w:val="00A9610A"/>
    <w:rsid w:val="00AD72AA"/>
    <w:rsid w:val="00AF10A5"/>
    <w:rsid w:val="00B26920"/>
    <w:rsid w:val="00BA36F3"/>
    <w:rsid w:val="00BD165C"/>
    <w:rsid w:val="00C470A5"/>
    <w:rsid w:val="00C54863"/>
    <w:rsid w:val="00C730B7"/>
    <w:rsid w:val="00C77197"/>
    <w:rsid w:val="00C90DD9"/>
    <w:rsid w:val="00C9527F"/>
    <w:rsid w:val="00CB4808"/>
    <w:rsid w:val="00CD3234"/>
    <w:rsid w:val="00CF18F6"/>
    <w:rsid w:val="00D4497B"/>
    <w:rsid w:val="00D51BEA"/>
    <w:rsid w:val="00D60ADB"/>
    <w:rsid w:val="00D63771"/>
    <w:rsid w:val="00D74D4C"/>
    <w:rsid w:val="00D77C7C"/>
    <w:rsid w:val="00DD699F"/>
    <w:rsid w:val="00DE403E"/>
    <w:rsid w:val="00DE7472"/>
    <w:rsid w:val="00E2032D"/>
    <w:rsid w:val="00E40479"/>
    <w:rsid w:val="00E4361D"/>
    <w:rsid w:val="00E47C5C"/>
    <w:rsid w:val="00E672E6"/>
    <w:rsid w:val="00E73706"/>
    <w:rsid w:val="00E8302C"/>
    <w:rsid w:val="00E87E76"/>
    <w:rsid w:val="00E94C68"/>
    <w:rsid w:val="00EA2F14"/>
    <w:rsid w:val="00EB3AD0"/>
    <w:rsid w:val="00F17044"/>
    <w:rsid w:val="00F27F2B"/>
    <w:rsid w:val="00F54CFC"/>
    <w:rsid w:val="00F774A7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01D3382"/>
  <w15:chartTrackingRefBased/>
  <w15:docId w15:val="{D6A005FE-7AEF-4E25-85B8-85690192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4F"/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1F094F"/>
    <w:pPr>
      <w:keepNext/>
      <w:jc w:val="center"/>
      <w:outlineLvl w:val="0"/>
    </w:pPr>
    <w:rPr>
      <w:rFonts w:ascii="Arial" w:hAnsi="Arial"/>
      <w:b/>
      <w:color w:val="auto"/>
      <w:sz w:val="1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9235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1F094F"/>
    <w:pPr>
      <w:ind w:firstLine="567"/>
      <w:jc w:val="both"/>
    </w:pPr>
    <w:rPr>
      <w:color w:val="auto"/>
      <w:sz w:val="24"/>
      <w:szCs w:val="24"/>
    </w:rPr>
  </w:style>
  <w:style w:type="paragraph" w:customStyle="1" w:styleId="a3">
    <w:name w:val="Название"/>
    <w:basedOn w:val="a"/>
    <w:qFormat/>
    <w:rsid w:val="00E87E76"/>
    <w:pPr>
      <w:jc w:val="center"/>
    </w:pPr>
    <w:rPr>
      <w:color w:val="auto"/>
      <w:szCs w:val="20"/>
    </w:rPr>
  </w:style>
  <w:style w:type="paragraph" w:customStyle="1" w:styleId="ConsPlusNormal">
    <w:name w:val="ConsPlusNormal"/>
    <w:rsid w:val="0074707A"/>
    <w:pPr>
      <w:autoSpaceDE w:val="0"/>
      <w:autoSpaceDN w:val="0"/>
      <w:adjustRightInd w:val="0"/>
    </w:pPr>
    <w:rPr>
      <w:sz w:val="24"/>
      <w:szCs w:val="24"/>
    </w:rPr>
  </w:style>
  <w:style w:type="table" w:styleId="a4">
    <w:name w:val="Table Grid"/>
    <w:basedOn w:val="a1"/>
    <w:rsid w:val="0078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D60ADB"/>
    <w:pPr>
      <w:widowControl w:val="0"/>
      <w:autoSpaceDE w:val="0"/>
      <w:autoSpaceDN w:val="0"/>
      <w:adjustRightInd w:val="0"/>
      <w:spacing w:line="283" w:lineRule="exact"/>
      <w:jc w:val="both"/>
    </w:pPr>
    <w:rPr>
      <w:color w:val="auto"/>
      <w:sz w:val="24"/>
      <w:szCs w:val="24"/>
    </w:rPr>
  </w:style>
  <w:style w:type="paragraph" w:customStyle="1" w:styleId="Style3">
    <w:name w:val="Style3"/>
    <w:basedOn w:val="a"/>
    <w:rsid w:val="00D60ADB"/>
    <w:pPr>
      <w:widowControl w:val="0"/>
      <w:autoSpaceDE w:val="0"/>
      <w:autoSpaceDN w:val="0"/>
      <w:adjustRightInd w:val="0"/>
      <w:spacing w:line="283" w:lineRule="exact"/>
    </w:pPr>
    <w:rPr>
      <w:color w:val="auto"/>
      <w:sz w:val="24"/>
      <w:szCs w:val="24"/>
    </w:rPr>
  </w:style>
  <w:style w:type="paragraph" w:customStyle="1" w:styleId="Style8">
    <w:name w:val="Style8"/>
    <w:basedOn w:val="a"/>
    <w:rsid w:val="00D60ADB"/>
    <w:pPr>
      <w:widowControl w:val="0"/>
      <w:autoSpaceDE w:val="0"/>
      <w:autoSpaceDN w:val="0"/>
      <w:adjustRightInd w:val="0"/>
    </w:pPr>
    <w:rPr>
      <w:color w:val="auto"/>
      <w:sz w:val="24"/>
      <w:szCs w:val="24"/>
    </w:rPr>
  </w:style>
  <w:style w:type="character" w:customStyle="1" w:styleId="FontStyle12">
    <w:name w:val="Font Style12"/>
    <w:rsid w:val="00D60AD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rsid w:val="004034AF"/>
    <w:rPr>
      <w:rFonts w:ascii="Arial" w:hAnsi="Arial"/>
      <w:b/>
      <w:sz w:val="18"/>
      <w:szCs w:val="24"/>
      <w:lang w:val="ru-RU" w:eastAsia="ru-RU"/>
    </w:rPr>
  </w:style>
  <w:style w:type="paragraph" w:styleId="a5">
    <w:name w:val="Balloon Text"/>
    <w:basedOn w:val="a"/>
    <w:link w:val="a6"/>
    <w:rsid w:val="00D74D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D74D4C"/>
    <w:rPr>
      <w:rFonts w:ascii="Segoe UI" w:hAnsi="Segoe UI" w:cs="Segoe UI"/>
      <w:color w:val="000000"/>
      <w:sz w:val="18"/>
      <w:szCs w:val="18"/>
      <w:lang w:val="ru-RU" w:eastAsia="ru-RU"/>
    </w:rPr>
  </w:style>
  <w:style w:type="character" w:customStyle="1" w:styleId="30">
    <w:name w:val="Заголовок 3 Знак"/>
    <w:link w:val="3"/>
    <w:semiHidden/>
    <w:rsid w:val="00692351"/>
    <w:rPr>
      <w:rFonts w:ascii="Calibri Light" w:eastAsia="Times New Roman" w:hAnsi="Calibri Light" w:cs="Times New Roman"/>
      <w:b/>
      <w:bCs/>
      <w:color w:val="000000"/>
      <w:sz w:val="26"/>
      <w:szCs w:val="26"/>
      <w:lang w:val="ru-RU" w:eastAsia="ru-RU"/>
    </w:rPr>
  </w:style>
  <w:style w:type="paragraph" w:styleId="a7">
    <w:name w:val="header"/>
    <w:basedOn w:val="a"/>
    <w:link w:val="a8"/>
    <w:uiPriority w:val="99"/>
    <w:rsid w:val="002A31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310C"/>
    <w:rPr>
      <w:color w:val="000000"/>
      <w:sz w:val="28"/>
      <w:szCs w:val="28"/>
    </w:rPr>
  </w:style>
  <w:style w:type="paragraph" w:styleId="a9">
    <w:name w:val="footer"/>
    <w:basedOn w:val="a"/>
    <w:link w:val="aa"/>
    <w:rsid w:val="002A310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A310C"/>
    <w:rPr>
      <w:color w:val="000000"/>
      <w:sz w:val="28"/>
      <w:szCs w:val="28"/>
    </w:rPr>
  </w:style>
  <w:style w:type="character" w:styleId="ab">
    <w:name w:val="Hyperlink"/>
    <w:basedOn w:val="a0"/>
    <w:uiPriority w:val="99"/>
    <w:rsid w:val="00E8302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41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03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041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4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9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8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489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7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4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vtopark18@tut.by" TargetMode="External"/><Relationship Id="rId2" Type="http://schemas.openxmlformats.org/officeDocument/2006/relationships/image" Target="media/image1.jpeg"/><Relationship Id="rId1" Type="http://schemas.openxmlformats.org/officeDocument/2006/relationships/hyperlink" Target="mailto:avtopark18@tut.b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_Internet_!\Dropbox\&#1040;&#1074;&#1090;&#1086;&#1087;&#1072;&#1088;&#1082;\_MyDocuments_\&#1044;&#1086;&#1082;&#1091;&#1084;&#1077;&#1085;&#1090;&#1099;\&#1060;&#1080;&#1088;&#1084;&#1077;&#1085;&#1085;&#1099;&#1081;%20&#1073;&#1083;&#1072;&#1085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52DC0-072E-4976-9AA3-34FFC472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бланк.dotx</Template>
  <TotalTime>20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</vt:lpstr>
    </vt:vector>
  </TitlesOfParts>
  <Company>RePack by SPecialiST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</dc:title>
  <dc:subject/>
  <dc:creator>AP18</dc:creator>
  <cp:keywords/>
  <dc:description/>
  <cp:lastModifiedBy>AP18</cp:lastModifiedBy>
  <cp:revision>6</cp:revision>
  <cp:lastPrinted>2018-12-28T11:46:00Z</cp:lastPrinted>
  <dcterms:created xsi:type="dcterms:W3CDTF">2019-09-12T07:04:00Z</dcterms:created>
  <dcterms:modified xsi:type="dcterms:W3CDTF">2019-09-12T08:09:00Z</dcterms:modified>
</cp:coreProperties>
</file>