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7A2881" w:rsidP="00E81841">
      <w:pPr>
        <w:ind w:left="5664"/>
        <w:rPr>
          <w:sz w:val="28"/>
          <w:szCs w:val="28"/>
        </w:rPr>
      </w:pPr>
      <w:r>
        <w:rPr>
          <w:sz w:val="28"/>
          <w:szCs w:val="28"/>
        </w:rPr>
        <w:t>Главному инженеру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A33D4E" w:rsidP="00E81841">
      <w:pPr>
        <w:ind w:left="5664"/>
        <w:rPr>
          <w:sz w:val="28"/>
          <w:szCs w:val="28"/>
        </w:rPr>
      </w:pPr>
      <w:r>
        <w:rPr>
          <w:sz w:val="28"/>
          <w:szCs w:val="28"/>
        </w:rPr>
        <w:t>Гурскому Н.Н.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Default="00E81841" w:rsidP="00A33D4E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Дово</w:t>
      </w:r>
      <w:r w:rsidR="00B47B19">
        <w:rPr>
          <w:sz w:val="28"/>
          <w:szCs w:val="28"/>
        </w:rPr>
        <w:t xml:space="preserve">жу до Вашего сведения, что </w:t>
      </w:r>
      <w:r w:rsidR="002B0489">
        <w:rPr>
          <w:sz w:val="28"/>
          <w:szCs w:val="28"/>
        </w:rPr>
        <w:t>согласно данным системы регистрации перемещения автомобилей «Азимут-2»</w:t>
      </w:r>
      <w:r w:rsidRPr="00E81841">
        <w:rPr>
          <w:sz w:val="28"/>
          <w:szCs w:val="28"/>
        </w:rPr>
        <w:t xml:space="preserve"> </w:t>
      </w:r>
      <w:r w:rsidR="002B0489">
        <w:rPr>
          <w:sz w:val="28"/>
          <w:szCs w:val="28"/>
        </w:rPr>
        <w:t xml:space="preserve">на </w:t>
      </w:r>
      <w:r w:rsidR="00A33D4E">
        <w:rPr>
          <w:sz w:val="28"/>
          <w:szCs w:val="28"/>
        </w:rPr>
        <w:t xml:space="preserve">автомобиле </w:t>
      </w:r>
      <w:proofErr w:type="spellStart"/>
      <w:r w:rsidR="00A33D4E">
        <w:rPr>
          <w:sz w:val="28"/>
          <w:szCs w:val="28"/>
        </w:rPr>
        <w:t>гос</w:t>
      </w:r>
      <w:proofErr w:type="spellEnd"/>
      <w:r w:rsidR="00A33D4E">
        <w:rPr>
          <w:sz w:val="28"/>
          <w:szCs w:val="28"/>
        </w:rPr>
        <w:t xml:space="preserve">. № </w:t>
      </w:r>
      <w:r w:rsidR="00A33D4E" w:rsidRPr="00A33D4E">
        <w:rPr>
          <w:sz w:val="28"/>
          <w:szCs w:val="28"/>
        </w:rPr>
        <w:t>АР 6173-5</w:t>
      </w:r>
      <w:r w:rsidR="00A33D4E">
        <w:rPr>
          <w:sz w:val="28"/>
          <w:szCs w:val="28"/>
        </w:rPr>
        <w:t xml:space="preserve"> система АСДУ работает некорректно, в ночное время нахождения автомобиля на стоянке в автопарке системой регистрируются хаотичные перемещения автомобиля по территории </w:t>
      </w:r>
      <w:proofErr w:type="gramStart"/>
      <w:r w:rsidR="00A33D4E">
        <w:rPr>
          <w:sz w:val="28"/>
          <w:szCs w:val="28"/>
        </w:rPr>
        <w:t>автопарка</w:t>
      </w:r>
      <w:proofErr w:type="gramEnd"/>
      <w:r w:rsidR="00A33D4E">
        <w:rPr>
          <w:sz w:val="28"/>
          <w:szCs w:val="28"/>
        </w:rPr>
        <w:t xml:space="preserve"> не выезжая за его пределы.</w:t>
      </w:r>
    </w:p>
    <w:p w:rsidR="00A33D4E" w:rsidRDefault="00A33D4E" w:rsidP="00A33D4E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Данная неисправность носит систематический характер, такая ситуация повторяется каждую ночь начиная с начала ноября 2018 г.</w:t>
      </w:r>
    </w:p>
    <w:p w:rsidR="002B0489" w:rsidRPr="00E81841" w:rsidRDefault="002B0489" w:rsidP="002B0489">
      <w:pPr>
        <w:ind w:firstLine="567"/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3540" w:firstLine="708"/>
        <w:rPr>
          <w:sz w:val="28"/>
          <w:szCs w:val="28"/>
        </w:rPr>
      </w:pPr>
    </w:p>
    <w:p w:rsidR="00EF28B6" w:rsidRPr="00E81841" w:rsidRDefault="001E361D" w:rsidP="00E81841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1</w:t>
      </w:r>
      <w:r w:rsidR="00A33D4E">
        <w:rPr>
          <w:sz w:val="28"/>
          <w:szCs w:val="28"/>
        </w:rPr>
        <w:t>6</w:t>
      </w:r>
      <w:r>
        <w:rPr>
          <w:sz w:val="28"/>
          <w:szCs w:val="28"/>
        </w:rPr>
        <w:t>.1</w:t>
      </w:r>
      <w:r w:rsidR="00A33D4E">
        <w:rPr>
          <w:sz w:val="28"/>
          <w:szCs w:val="28"/>
        </w:rPr>
        <w:t>1</w:t>
      </w:r>
      <w:r>
        <w:rPr>
          <w:sz w:val="28"/>
          <w:szCs w:val="28"/>
        </w:rPr>
        <w:t>.2018</w:t>
      </w:r>
    </w:p>
    <w:sectPr w:rsidR="00EF28B6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E361D"/>
    <w:rsid w:val="00191342"/>
    <w:rsid w:val="001956E7"/>
    <w:rsid w:val="001E361D"/>
    <w:rsid w:val="002B0489"/>
    <w:rsid w:val="00332E1F"/>
    <w:rsid w:val="0035620A"/>
    <w:rsid w:val="00413CD3"/>
    <w:rsid w:val="004C7FA0"/>
    <w:rsid w:val="004D76C6"/>
    <w:rsid w:val="005013BE"/>
    <w:rsid w:val="005D07FB"/>
    <w:rsid w:val="00687391"/>
    <w:rsid w:val="00763A2B"/>
    <w:rsid w:val="007A2881"/>
    <w:rsid w:val="007D6A23"/>
    <w:rsid w:val="00942194"/>
    <w:rsid w:val="00A33D4E"/>
    <w:rsid w:val="00B47B19"/>
    <w:rsid w:val="00B51B31"/>
    <w:rsid w:val="00B849DD"/>
    <w:rsid w:val="00C171BF"/>
    <w:rsid w:val="00D329AA"/>
    <w:rsid w:val="00E5622E"/>
    <w:rsid w:val="00E564DE"/>
    <w:rsid w:val="00E75B8B"/>
    <w:rsid w:val="00E81841"/>
    <w:rsid w:val="00E9696F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>DG Win&amp;Soft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4</cp:revision>
  <cp:lastPrinted>2018-11-16T07:33:00Z</cp:lastPrinted>
  <dcterms:created xsi:type="dcterms:W3CDTF">2018-11-16T07:27:00Z</dcterms:created>
  <dcterms:modified xsi:type="dcterms:W3CDTF">2018-11-16T07:36:00Z</dcterms:modified>
</cp:coreProperties>
</file>