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Директору филиала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«Автомобильный парк № 18»</w:t>
      </w:r>
    </w:p>
    <w:p w:rsidR="00E81841" w:rsidRPr="00117358" w:rsidRDefault="001E361D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Чайкуну И.Л.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Богуша В.А.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E3A36" w:rsidP="00E8184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Объяснение</w:t>
      </w:r>
    </w:p>
    <w:p w:rsidR="00E81841" w:rsidRPr="00117358" w:rsidRDefault="00E81841" w:rsidP="00E81841">
      <w:pPr>
        <w:jc w:val="center"/>
        <w:rPr>
          <w:rFonts w:cs="Times New Roman"/>
          <w:sz w:val="28"/>
          <w:szCs w:val="28"/>
        </w:rPr>
      </w:pPr>
    </w:p>
    <w:p w:rsidR="00E81841" w:rsidRDefault="00830466" w:rsidP="00E2698C">
      <w:pPr>
        <w:ind w:firstLine="567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 xml:space="preserve">Довожу до Вашего сведения, что </w:t>
      </w:r>
      <w:r w:rsidR="00417D90">
        <w:rPr>
          <w:rFonts w:cs="Times New Roman"/>
          <w:sz w:val="28"/>
          <w:szCs w:val="28"/>
        </w:rPr>
        <w:t>я не отказывался вносить изменения в расписания движения на ОП, как это докладывает Вам Лавров И.В., а только пытался до него донести, что не успеваю и скорее всего не успею это сделать так как в настоящее время по поручению гл. инженера занимаюсь работой, которую кроме меня выполнить на предприятии никто не способен (программированием речевых информаторов в автобусах) и это довольно сложный и длительный процесс. А с работой по составлению расписаний по остановочном пунктам вполне способен справится любой диспетчер, даже не обладающий знаниями IT-технологий (как это и делалось до этого на протяжении моей более годовой работы на предприятии – я никогда не занимался составлением этих расписаний, этим занимались диспетчеры, ответственные за выпуск автомобилей на линию).</w:t>
      </w:r>
    </w:p>
    <w:p w:rsidR="00BE0E07" w:rsidRPr="00117358" w:rsidRDefault="00BE0E07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Предлагаю объявить Лаврову И.В. выговор  по причине нерационального использования им трудовых ресурсов.</w:t>
      </w:r>
    </w:p>
    <w:p w:rsidR="00E81841" w:rsidRDefault="00E81841" w:rsidP="00E81841">
      <w:pPr>
        <w:rPr>
          <w:rFonts w:cs="Times New Roman"/>
          <w:sz w:val="28"/>
          <w:szCs w:val="28"/>
        </w:rPr>
      </w:pPr>
    </w:p>
    <w:p w:rsidR="00117358" w:rsidRDefault="00117358" w:rsidP="00E81841">
      <w:pPr>
        <w:rPr>
          <w:rFonts w:cs="Times New Roman"/>
          <w:sz w:val="28"/>
          <w:szCs w:val="28"/>
        </w:rPr>
      </w:pPr>
    </w:p>
    <w:p w:rsidR="00117358" w:rsidRPr="00117358" w:rsidRDefault="00117358" w:rsidP="00E81841">
      <w:pPr>
        <w:rPr>
          <w:rFonts w:cs="Times New Roman"/>
          <w:sz w:val="28"/>
          <w:szCs w:val="28"/>
        </w:rPr>
      </w:pPr>
    </w:p>
    <w:p w:rsidR="00E81841" w:rsidRPr="00117358" w:rsidRDefault="00E81841" w:rsidP="00A275F3">
      <w:pPr>
        <w:ind w:left="708" w:firstLine="708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</w:t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BE0E07">
        <w:rPr>
          <w:rFonts w:cs="Times New Roman"/>
          <w:sz w:val="28"/>
          <w:szCs w:val="28"/>
        </w:rPr>
        <w:tab/>
      </w:r>
      <w:r w:rsidR="00BE0E07">
        <w:rPr>
          <w:rFonts w:cs="Times New Roman"/>
          <w:sz w:val="28"/>
          <w:szCs w:val="28"/>
        </w:rPr>
        <w:tab/>
      </w:r>
      <w:bookmarkStart w:id="0" w:name="_GoBack"/>
      <w:bookmarkEnd w:id="0"/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Pr="00117358">
        <w:rPr>
          <w:rFonts w:cs="Times New Roman"/>
          <w:sz w:val="28"/>
          <w:szCs w:val="28"/>
        </w:rPr>
        <w:t>Богуш В.А.</w:t>
      </w:r>
    </w:p>
    <w:p w:rsidR="00A275F3" w:rsidRPr="00117358" w:rsidRDefault="00A275F3" w:rsidP="00A275F3">
      <w:pPr>
        <w:ind w:left="708" w:firstLine="708"/>
        <w:rPr>
          <w:rFonts w:cs="Times New Roman"/>
          <w:sz w:val="28"/>
          <w:szCs w:val="28"/>
        </w:rPr>
      </w:pPr>
    </w:p>
    <w:p w:rsidR="00A275F3" w:rsidRPr="00117358" w:rsidRDefault="00A275F3" w:rsidP="00A275F3">
      <w:pPr>
        <w:jc w:val="right"/>
        <w:rPr>
          <w:rFonts w:cs="Times New Roman"/>
          <w:i/>
          <w:sz w:val="28"/>
          <w:szCs w:val="28"/>
        </w:rPr>
      </w:pPr>
      <w:r w:rsidRPr="00117358">
        <w:rPr>
          <w:rFonts w:cs="Times New Roman"/>
          <w:i/>
          <w:sz w:val="28"/>
          <w:szCs w:val="28"/>
        </w:rPr>
        <w:fldChar w:fldCharType="begin"/>
      </w:r>
      <w:r w:rsidRPr="00117358">
        <w:rPr>
          <w:rFonts w:cs="Times New Roman"/>
          <w:i/>
          <w:sz w:val="28"/>
          <w:szCs w:val="28"/>
        </w:rPr>
        <w:instrText xml:space="preserve"> TIME \@ "dd.MM.yyyy" </w:instrText>
      </w:r>
      <w:r w:rsidRPr="00117358">
        <w:rPr>
          <w:rFonts w:cs="Times New Roman"/>
          <w:i/>
          <w:sz w:val="28"/>
          <w:szCs w:val="28"/>
        </w:rPr>
        <w:fldChar w:fldCharType="separate"/>
      </w:r>
      <w:r w:rsidR="00BE0E07">
        <w:rPr>
          <w:rFonts w:cs="Times New Roman"/>
          <w:i/>
          <w:noProof/>
          <w:sz w:val="28"/>
          <w:szCs w:val="28"/>
        </w:rPr>
        <w:t>26.09.2019</w:t>
      </w:r>
      <w:r w:rsidRPr="00117358">
        <w:rPr>
          <w:rFonts w:cs="Times New Roman"/>
          <w:i/>
          <w:sz w:val="28"/>
          <w:szCs w:val="28"/>
        </w:rPr>
        <w:fldChar w:fldCharType="end"/>
      </w:r>
    </w:p>
    <w:sectPr w:rsidR="00A275F3" w:rsidRPr="00117358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36"/>
    <w:rsid w:val="00117358"/>
    <w:rsid w:val="00191342"/>
    <w:rsid w:val="001956E7"/>
    <w:rsid w:val="001E361D"/>
    <w:rsid w:val="002B0489"/>
    <w:rsid w:val="00332E1F"/>
    <w:rsid w:val="0035620A"/>
    <w:rsid w:val="00363BF9"/>
    <w:rsid w:val="00413CD3"/>
    <w:rsid w:val="00417D90"/>
    <w:rsid w:val="004C610F"/>
    <w:rsid w:val="004C7FA0"/>
    <w:rsid w:val="004D76C6"/>
    <w:rsid w:val="005013BE"/>
    <w:rsid w:val="005D07FB"/>
    <w:rsid w:val="006157FE"/>
    <w:rsid w:val="00687391"/>
    <w:rsid w:val="006F6EEC"/>
    <w:rsid w:val="007A2881"/>
    <w:rsid w:val="007C1706"/>
    <w:rsid w:val="007D6A23"/>
    <w:rsid w:val="00830466"/>
    <w:rsid w:val="00942194"/>
    <w:rsid w:val="009E7C72"/>
    <w:rsid w:val="00A275F3"/>
    <w:rsid w:val="00B47B19"/>
    <w:rsid w:val="00B51B31"/>
    <w:rsid w:val="00B60358"/>
    <w:rsid w:val="00B849DD"/>
    <w:rsid w:val="00BE0E07"/>
    <w:rsid w:val="00C171BF"/>
    <w:rsid w:val="00D329AA"/>
    <w:rsid w:val="00D33BC7"/>
    <w:rsid w:val="00E2698C"/>
    <w:rsid w:val="00E5622E"/>
    <w:rsid w:val="00E564DE"/>
    <w:rsid w:val="00E75B8B"/>
    <w:rsid w:val="00E81841"/>
    <w:rsid w:val="00ED2DB7"/>
    <w:rsid w:val="00ED4FE1"/>
    <w:rsid w:val="00EE3A36"/>
    <w:rsid w:val="00EF28B6"/>
    <w:rsid w:val="00F23CEE"/>
    <w:rsid w:val="00F8140D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0045"/>
  <w15:docId w15:val="{EF162697-F8E1-4BEA-9A93-FEAEBD04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44;&#1086;&#1082;&#1083;&#1072;&#1076;&#1085;&#1099;&#1077;%20&#1079;&#1072;&#1087;&#1080;&#1089;&#1082;&#1080;\&#1047;&#1072;&#1075;&#1086;&#1090;&#1086;&#1074;&#1082;&#1072;%20&#1076;&#1086;&#1082;&#1083;&#1072;&#1076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Заготовка докладной записки.dotx</Template>
  <TotalTime>10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AP18</dc:creator>
  <cp:lastModifiedBy>AP18</cp:lastModifiedBy>
  <cp:revision>2</cp:revision>
  <cp:lastPrinted>2018-10-19T08:05:00Z</cp:lastPrinted>
  <dcterms:created xsi:type="dcterms:W3CDTF">2019-09-26T05:30:00Z</dcterms:created>
  <dcterms:modified xsi:type="dcterms:W3CDTF">2019-09-26T05:42:00Z</dcterms:modified>
</cp:coreProperties>
</file>