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E81841" w:rsidRDefault="00830466" w:rsidP="001D6FE2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>
        <w:rPr>
          <w:sz w:val="28"/>
          <w:szCs w:val="28"/>
        </w:rPr>
        <w:t>жу до Вашего сведения</w:t>
      </w:r>
      <w:r w:rsidR="001D6FE2">
        <w:rPr>
          <w:sz w:val="28"/>
          <w:szCs w:val="28"/>
        </w:rPr>
        <w:t xml:space="preserve"> информацию по запросу ГОВД № 4/420 от 30.01.19.</w:t>
      </w:r>
    </w:p>
    <w:p w:rsidR="001D6FE2" w:rsidRDefault="001D6FE2" w:rsidP="001D6FE2">
      <w:pPr>
        <w:ind w:firstLine="567"/>
        <w:rPr>
          <w:sz w:val="28"/>
          <w:szCs w:val="28"/>
        </w:rPr>
      </w:pPr>
    </w:p>
    <w:p w:rsidR="001D6FE2" w:rsidRDefault="001D6FE2" w:rsidP="001D6F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27.01.19 по маршруту «Жодино-Минск» с временем отправления в период с 18:30 до 20:00 производили </w:t>
      </w:r>
      <w:proofErr w:type="gramStart"/>
      <w:r>
        <w:rPr>
          <w:sz w:val="28"/>
          <w:szCs w:val="28"/>
        </w:rPr>
        <w:t>рейсы</w:t>
      </w:r>
      <w:proofErr w:type="gramEnd"/>
      <w:r>
        <w:rPr>
          <w:sz w:val="28"/>
          <w:szCs w:val="28"/>
        </w:rPr>
        <w:t xml:space="preserve"> следующие ТС:</w:t>
      </w:r>
    </w:p>
    <w:p w:rsidR="001D6FE2" w:rsidRDefault="001D6FE2" w:rsidP="001D6FE2">
      <w:pPr>
        <w:ind w:firstLine="567"/>
        <w:rPr>
          <w:sz w:val="28"/>
          <w:szCs w:val="28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1610"/>
        <w:gridCol w:w="1220"/>
        <w:gridCol w:w="1899"/>
        <w:gridCol w:w="883"/>
        <w:gridCol w:w="883"/>
        <w:gridCol w:w="3706"/>
      </w:tblGrid>
      <w:tr w:rsidR="00855BAE" w:rsidRPr="001D6FE2" w:rsidTr="00855BAE">
        <w:trPr>
          <w:trHeight w:val="286"/>
        </w:trPr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Гос. №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</w:t>
            </w: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  <w:t>движения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Фамилия И.О.</w:t>
            </w: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  <w:t>водителя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Время выезда</w:t>
            </w:r>
          </w:p>
        </w:tc>
        <w:tc>
          <w:tcPr>
            <w:tcW w:w="370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Состояние диска видеорегистратора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План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Факт</w:t>
            </w:r>
          </w:p>
        </w:tc>
        <w:tc>
          <w:tcPr>
            <w:tcW w:w="370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55BAE" w:rsidRPr="001D6FE2" w:rsidTr="00855BAE">
        <w:trPr>
          <w:trHeight w:val="571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5TAX 9281,</w:t>
            </w: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  <w:t>AC 4220-5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15-карт.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Бутовский</w:t>
            </w:r>
            <w:proofErr w:type="spellEnd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Е.С.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н/д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Видеорегистратор не установлен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АО 0682-5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13-карт.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Хацкевич А.И.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19:00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Диск пуст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АР 4995-5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14-карт.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Забело</w:t>
            </w:r>
            <w:proofErr w:type="spellEnd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А.А.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н/д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0C092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Диск пуст и даже не инициализирован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АС 1252-5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17-карт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Артюх</w:t>
            </w:r>
            <w:proofErr w:type="spellEnd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Ю.Г.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н/д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C0430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Записи на диске прерываются 25.01.19 и возобновляются только 28.01.19, требуемая информация отсутствует</w:t>
            </w:r>
            <w:r w:rsidR="00855B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АС 1344-5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12-карт.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Быков А.С.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18:40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18:40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C0430" w:rsidP="00850FCC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Записи за 27.01.19 сохранены локально, </w:t>
            </w:r>
            <w:r w:rsidR="00850FCC">
              <w:rPr>
                <w:rFonts w:eastAsia="Times New Roman" w:cs="Times New Roman"/>
                <w:color w:val="000000"/>
                <w:szCs w:val="24"/>
                <w:lang w:eastAsia="ru-RU"/>
              </w:rPr>
              <w:t>но видео на них нет, только служебная и</w:t>
            </w:r>
            <w:bookmarkStart w:id="0" w:name="_GoBack"/>
            <w:bookmarkEnd w:id="0"/>
            <w:r w:rsidR="00850FCC">
              <w:rPr>
                <w:rFonts w:eastAsia="Times New Roman" w:cs="Times New Roman"/>
                <w:color w:val="000000"/>
                <w:szCs w:val="24"/>
                <w:lang w:eastAsia="ru-RU"/>
              </w:rPr>
              <w:t>нформация (время, номер автомобиля и пр.)</w:t>
            </w:r>
          </w:p>
        </w:tc>
      </w:tr>
    </w:tbl>
    <w:p w:rsidR="001D6FE2" w:rsidRPr="001D6FE2" w:rsidRDefault="001D6FE2" w:rsidP="001D6FE2">
      <w:pPr>
        <w:ind w:firstLine="567"/>
        <w:rPr>
          <w:i/>
          <w:szCs w:val="24"/>
        </w:rPr>
      </w:pPr>
      <w:r>
        <w:rPr>
          <w:i/>
          <w:szCs w:val="24"/>
        </w:rPr>
        <w:t xml:space="preserve">* </w:t>
      </w:r>
      <w:r w:rsidRPr="001D6FE2">
        <w:rPr>
          <w:i/>
          <w:szCs w:val="24"/>
        </w:rPr>
        <w:t>н/д – в этот день нет данных с прибора АСДУ</w:t>
      </w:r>
    </w:p>
    <w:p w:rsidR="001D6FE2" w:rsidRDefault="001D6FE2" w:rsidP="001D6FE2">
      <w:pPr>
        <w:ind w:firstLine="567"/>
        <w:rPr>
          <w:sz w:val="28"/>
          <w:szCs w:val="28"/>
        </w:rPr>
      </w:pPr>
    </w:p>
    <w:p w:rsidR="008C0430" w:rsidRDefault="008C0430" w:rsidP="00E81841">
      <w:pPr>
        <w:rPr>
          <w:sz w:val="28"/>
          <w:szCs w:val="28"/>
        </w:rPr>
      </w:pPr>
    </w:p>
    <w:p w:rsidR="008C0430" w:rsidRDefault="008C0430" w:rsidP="00E81841">
      <w:pPr>
        <w:rPr>
          <w:sz w:val="28"/>
          <w:szCs w:val="28"/>
        </w:rPr>
      </w:pPr>
    </w:p>
    <w:p w:rsidR="008C0430" w:rsidRPr="00E81841" w:rsidRDefault="008C0430" w:rsidP="00E81841">
      <w:pPr>
        <w:rPr>
          <w:sz w:val="28"/>
          <w:szCs w:val="28"/>
        </w:rPr>
      </w:pPr>
    </w:p>
    <w:p w:rsid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p w:rsidR="00C778B0" w:rsidRDefault="00C778B0" w:rsidP="00E81841">
      <w:pPr>
        <w:ind w:firstLine="567"/>
        <w:rPr>
          <w:sz w:val="28"/>
          <w:szCs w:val="28"/>
        </w:rPr>
      </w:pPr>
    </w:p>
    <w:p w:rsidR="00C778B0" w:rsidRPr="00E81841" w:rsidRDefault="00C778B0" w:rsidP="00E81841">
      <w:pPr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01.02.2019</w:t>
      </w:r>
    </w:p>
    <w:sectPr w:rsidR="00C778B0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1D"/>
    <w:rsid w:val="00067ED5"/>
    <w:rsid w:val="000C0929"/>
    <w:rsid w:val="00191342"/>
    <w:rsid w:val="001956E7"/>
    <w:rsid w:val="001D6FE2"/>
    <w:rsid w:val="001E361D"/>
    <w:rsid w:val="002B0489"/>
    <w:rsid w:val="00332E1F"/>
    <w:rsid w:val="0035620A"/>
    <w:rsid w:val="00413CD3"/>
    <w:rsid w:val="004C610F"/>
    <w:rsid w:val="004C7FA0"/>
    <w:rsid w:val="004D76C6"/>
    <w:rsid w:val="005013BE"/>
    <w:rsid w:val="005D07FB"/>
    <w:rsid w:val="00687391"/>
    <w:rsid w:val="007A2881"/>
    <w:rsid w:val="007C1FB1"/>
    <w:rsid w:val="007C4EAA"/>
    <w:rsid w:val="007D6A23"/>
    <w:rsid w:val="00830466"/>
    <w:rsid w:val="00850FCC"/>
    <w:rsid w:val="00855BAE"/>
    <w:rsid w:val="008C0430"/>
    <w:rsid w:val="00942194"/>
    <w:rsid w:val="009E7C72"/>
    <w:rsid w:val="00A911A6"/>
    <w:rsid w:val="00B47B19"/>
    <w:rsid w:val="00B51B31"/>
    <w:rsid w:val="00B60358"/>
    <w:rsid w:val="00B849DD"/>
    <w:rsid w:val="00C171BF"/>
    <w:rsid w:val="00C778B0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3E7"/>
  <w15:docId w15:val="{F2F67ED0-F233-4158-B537-C35A7C0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F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04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C0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записка.dotx</Template>
  <TotalTime>49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autopark18@outlook.com</cp:lastModifiedBy>
  <cp:revision>10</cp:revision>
  <cp:lastPrinted>2019-02-01T10:01:00Z</cp:lastPrinted>
  <dcterms:created xsi:type="dcterms:W3CDTF">2019-02-01T06:01:00Z</dcterms:created>
  <dcterms:modified xsi:type="dcterms:W3CDTF">2019-02-01T11:48:00Z</dcterms:modified>
</cp:coreProperties>
</file>