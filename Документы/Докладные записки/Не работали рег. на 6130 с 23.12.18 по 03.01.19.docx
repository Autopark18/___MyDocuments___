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Pr="00E81841" w:rsidRDefault="00830466" w:rsidP="002B0489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>
        <w:rPr>
          <w:sz w:val="28"/>
          <w:szCs w:val="28"/>
        </w:rPr>
        <w:t xml:space="preserve">жу до Вашего сведения, что </w:t>
      </w:r>
      <w:r w:rsidR="00715E12">
        <w:rPr>
          <w:sz w:val="28"/>
          <w:szCs w:val="28"/>
        </w:rPr>
        <w:t xml:space="preserve">во время проведения плановой проверки записей с камер видеорегистраторов </w:t>
      </w:r>
      <w:r w:rsidR="00AF6BEE">
        <w:rPr>
          <w:sz w:val="28"/>
          <w:szCs w:val="28"/>
        </w:rPr>
        <w:t xml:space="preserve">было выявлено отсутствие записей на автобусе гос. № </w:t>
      </w:r>
      <w:r w:rsidR="00AF6BEE" w:rsidRPr="00AF6BEE">
        <w:rPr>
          <w:sz w:val="28"/>
          <w:szCs w:val="28"/>
        </w:rPr>
        <w:t>AP 6130-5</w:t>
      </w:r>
      <w:r w:rsidR="00AF6BEE">
        <w:rPr>
          <w:sz w:val="28"/>
          <w:szCs w:val="28"/>
        </w:rPr>
        <w:t xml:space="preserve"> за период с 23.12.18 22:49 по 03.01.19 17:35. </w:t>
      </w: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AF6BEE" w:rsidRDefault="00AF6BEE" w:rsidP="00E81841">
      <w:pPr>
        <w:ind w:firstLine="567"/>
        <w:rPr>
          <w:sz w:val="28"/>
          <w:szCs w:val="28"/>
        </w:rPr>
      </w:pPr>
    </w:p>
    <w:p w:rsidR="00AF6BEE" w:rsidRPr="00E81841" w:rsidRDefault="00AF6BEE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31.01.19</w:t>
      </w:r>
      <w:bookmarkStart w:id="0" w:name="_GoBack"/>
      <w:bookmarkEnd w:id="0"/>
    </w:p>
    <w:sectPr w:rsidR="00AF6BEE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1D"/>
    <w:rsid w:val="00191342"/>
    <w:rsid w:val="001956E7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15E12"/>
    <w:rsid w:val="007A2881"/>
    <w:rsid w:val="007D6A23"/>
    <w:rsid w:val="00830466"/>
    <w:rsid w:val="00942194"/>
    <w:rsid w:val="009E7C72"/>
    <w:rsid w:val="00AF6BEE"/>
    <w:rsid w:val="00B47B19"/>
    <w:rsid w:val="00B51B31"/>
    <w:rsid w:val="00B60358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1A20"/>
  <w15:docId w15:val="{F9AA99A7-CE47-46AB-87B6-4D1DCACF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BE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записка.dotx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>DG Win&amp;Soft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autopark18@outlook.com</cp:lastModifiedBy>
  <cp:revision>4</cp:revision>
  <cp:lastPrinted>2019-01-31T06:48:00Z</cp:lastPrinted>
  <dcterms:created xsi:type="dcterms:W3CDTF">2019-01-31T06:44:00Z</dcterms:created>
  <dcterms:modified xsi:type="dcterms:W3CDTF">2019-01-31T06:49:00Z</dcterms:modified>
</cp:coreProperties>
</file>